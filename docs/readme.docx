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2B" w:rsidRDefault="00C721D8" w:rsidP="009B5086">
      <w:pPr>
        <w:pStyle w:val="af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tsx</w:t>
      </w:r>
      <w:proofErr w:type="spellEnd"/>
      <w:r w:rsidR="00931344">
        <w:rPr>
          <w:rFonts w:hint="eastAsia"/>
        </w:rPr>
        <w:t>-</w:t>
      </w:r>
      <w:r w:rsidR="00B11DA8">
        <w:rPr>
          <w:rFonts w:hint="eastAsia"/>
        </w:rPr>
        <w:t>随手</w:t>
      </w:r>
      <w:r w:rsidR="009B5086">
        <w:t>笔记</w:t>
      </w:r>
    </w:p>
    <w:p w:rsidR="004F332B" w:rsidRPr="00795C32" w:rsidRDefault="004F332B" w:rsidP="00795C32">
      <w:pPr>
        <w:pStyle w:val="ae"/>
      </w:pPr>
    </w:p>
    <w:p w:rsidR="004F332B" w:rsidRDefault="00000067" w:rsidP="00FF46CC">
      <w:pPr>
        <w:pStyle w:val="ae"/>
        <w:jc w:val="left"/>
      </w:pPr>
      <w:r>
        <w:rPr>
          <w:rFonts w:hint="eastAsia"/>
        </w:rPr>
        <w:t xml:space="preserve"> </w:t>
      </w:r>
      <w:r w:rsidR="009B5086">
        <w:rPr>
          <w:rFonts w:hint="eastAsia"/>
        </w:rPr>
        <w:t>作者</w:t>
      </w:r>
      <w:r w:rsidR="002A5D6A">
        <w:t>：</w:t>
      </w:r>
      <w:r w:rsidR="00FE094A">
        <w:rPr>
          <w:rFonts w:hint="eastAsia"/>
        </w:rPr>
        <w:t>杨鹏飞</w:t>
      </w:r>
    </w:p>
    <w:p w:rsidR="00A67180" w:rsidRPr="00795C32" w:rsidRDefault="00A67180" w:rsidP="00FF46CC">
      <w:pPr>
        <w:pStyle w:val="ae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时间</w:t>
      </w:r>
      <w:r w:rsidR="002A5D6A">
        <w:t>：</w:t>
      </w:r>
      <w:r>
        <w:rPr>
          <w:rFonts w:hint="eastAsia"/>
        </w:rPr>
        <w:t>2015</w:t>
      </w:r>
      <w:r>
        <w:t>-</w:t>
      </w:r>
      <w:r w:rsidR="00845ED0">
        <w:rPr>
          <w:rFonts w:hint="eastAsia"/>
        </w:rPr>
        <w:t>0</w:t>
      </w:r>
      <w:r w:rsidR="00C62563">
        <w:rPr>
          <w:rFonts w:hint="eastAsia"/>
        </w:rPr>
        <w:t>7</w:t>
      </w:r>
      <w:r>
        <w:rPr>
          <w:rFonts w:hint="eastAsia"/>
        </w:rPr>
        <w:t>-</w:t>
      </w:r>
      <w:r w:rsidR="00C62563">
        <w:rPr>
          <w:rFonts w:hint="eastAsia"/>
        </w:rPr>
        <w:t>03</w:t>
      </w:r>
    </w:p>
    <w:p w:rsidR="004D4A42" w:rsidRPr="008460C9" w:rsidRDefault="00274234" w:rsidP="00274234">
      <w:pPr>
        <w:spacing w:beforeLines="50" w:before="156" w:after="156"/>
      </w:pPr>
      <w:r w:rsidRPr="008460C9">
        <w:t xml:space="preserve"> </w:t>
      </w:r>
    </w:p>
    <w:p w:rsidR="004F332B" w:rsidRPr="004D4A42" w:rsidRDefault="004F332B" w:rsidP="00F26D79">
      <w:pPr>
        <w:pStyle w:val="a8"/>
        <w:spacing w:after="156"/>
        <w:sectPr w:rsidR="004F332B" w:rsidRPr="004D4A42" w:rsidSect="005C57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4F332B" w:rsidRDefault="004F332B">
      <w:pPr>
        <w:pStyle w:val="af0"/>
        <w:spacing w:after="156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E60BBE" w:rsidRDefault="004F332B" w:rsidP="00E60BBE">
      <w:pPr>
        <w:pStyle w:val="10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23528822" w:history="1">
        <w:r w:rsidR="00E60BBE" w:rsidRPr="003C0CFF">
          <w:rPr>
            <w:rStyle w:val="af3"/>
          </w:rPr>
          <w:t>1</w:t>
        </w:r>
        <w:r w:rsidR="00E60BBE">
          <w:rPr>
            <w:rFonts w:asciiTheme="minorHAnsi" w:eastAsiaTheme="minorEastAsia" w:hAnsiTheme="minorHAnsi" w:cstheme="minorBidi"/>
            <w:szCs w:val="22"/>
          </w:rPr>
          <w:tab/>
        </w:r>
        <w:r w:rsidR="00E60BBE" w:rsidRPr="003C0CFF">
          <w:rPr>
            <w:rStyle w:val="af3"/>
            <w:rFonts w:hint="eastAsia"/>
          </w:rPr>
          <w:t>序言</w:t>
        </w:r>
        <w:r w:rsidR="00E60BBE">
          <w:rPr>
            <w:webHidden/>
          </w:rPr>
          <w:tab/>
        </w:r>
        <w:r w:rsidR="00E60BBE">
          <w:rPr>
            <w:webHidden/>
          </w:rPr>
          <w:fldChar w:fldCharType="begin"/>
        </w:r>
        <w:r w:rsidR="00E60BBE">
          <w:rPr>
            <w:webHidden/>
          </w:rPr>
          <w:instrText xml:space="preserve"> PAGEREF _Toc423528822 \h </w:instrText>
        </w:r>
        <w:r w:rsidR="00E60BBE">
          <w:rPr>
            <w:webHidden/>
          </w:rPr>
        </w:r>
        <w:r w:rsidR="00E60BBE">
          <w:rPr>
            <w:webHidden/>
          </w:rPr>
          <w:fldChar w:fldCharType="separate"/>
        </w:r>
        <w:r w:rsidR="00E60BBE">
          <w:rPr>
            <w:webHidden/>
          </w:rPr>
          <w:t>1</w:t>
        </w:r>
        <w:r w:rsidR="00E60BBE">
          <w:rPr>
            <w:webHidden/>
          </w:rPr>
          <w:fldChar w:fldCharType="end"/>
        </w:r>
      </w:hyperlink>
    </w:p>
    <w:p w:rsidR="00E60BBE" w:rsidRDefault="00AF4939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423528823" w:history="1">
        <w:r w:rsidR="00E60BBE" w:rsidRPr="003C0CFF">
          <w:rPr>
            <w:rStyle w:val="af3"/>
          </w:rPr>
          <w:t>2</w:t>
        </w:r>
        <w:r w:rsidR="00E60BBE">
          <w:rPr>
            <w:rFonts w:asciiTheme="minorHAnsi" w:eastAsiaTheme="minorEastAsia" w:hAnsiTheme="minorHAnsi" w:cstheme="minorBidi"/>
            <w:szCs w:val="22"/>
          </w:rPr>
          <w:tab/>
        </w:r>
        <w:r w:rsidR="00E60BBE" w:rsidRPr="003C0CFF">
          <w:rPr>
            <w:rStyle w:val="af3"/>
            <w:rFonts w:hint="eastAsia"/>
          </w:rPr>
          <w:t>归并模块</w:t>
        </w:r>
        <w:r w:rsidR="00E60BBE">
          <w:rPr>
            <w:webHidden/>
          </w:rPr>
          <w:tab/>
        </w:r>
        <w:r w:rsidR="00E60BBE">
          <w:rPr>
            <w:webHidden/>
          </w:rPr>
          <w:fldChar w:fldCharType="begin"/>
        </w:r>
        <w:r w:rsidR="00E60BBE">
          <w:rPr>
            <w:webHidden/>
          </w:rPr>
          <w:instrText xml:space="preserve"> PAGEREF _Toc423528823 \h </w:instrText>
        </w:r>
        <w:r w:rsidR="00E60BBE">
          <w:rPr>
            <w:webHidden/>
          </w:rPr>
        </w:r>
        <w:r w:rsidR="00E60BBE">
          <w:rPr>
            <w:webHidden/>
          </w:rPr>
          <w:fldChar w:fldCharType="separate"/>
        </w:r>
        <w:r w:rsidR="00E60BBE">
          <w:rPr>
            <w:webHidden/>
          </w:rPr>
          <w:t>2</w:t>
        </w:r>
        <w:r w:rsidR="00E60BBE">
          <w:rPr>
            <w:webHidden/>
          </w:rPr>
          <w:fldChar w:fldCharType="end"/>
        </w:r>
      </w:hyperlink>
    </w:p>
    <w:p w:rsidR="00E60BBE" w:rsidRDefault="00AF4939" w:rsidP="00E60BBE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423528824" w:history="1">
        <w:r w:rsidR="00E60BBE" w:rsidRPr="003C0CFF">
          <w:rPr>
            <w:rStyle w:val="af3"/>
          </w:rPr>
          <w:t>3</w:t>
        </w:r>
        <w:r w:rsidR="00E60BBE">
          <w:rPr>
            <w:rFonts w:asciiTheme="minorHAnsi" w:eastAsiaTheme="minorEastAsia" w:hAnsiTheme="minorHAnsi" w:cstheme="minorBidi"/>
            <w:szCs w:val="22"/>
          </w:rPr>
          <w:tab/>
        </w:r>
        <w:r w:rsidR="00E60BBE" w:rsidRPr="003C0CFF">
          <w:rPr>
            <w:rStyle w:val="af3"/>
            <w:rFonts w:hint="eastAsia"/>
          </w:rPr>
          <w:t>更新时间</w:t>
        </w:r>
        <w:r w:rsidR="00E60BBE">
          <w:rPr>
            <w:webHidden/>
          </w:rPr>
          <w:tab/>
        </w:r>
        <w:r w:rsidR="00E60BBE">
          <w:rPr>
            <w:webHidden/>
          </w:rPr>
          <w:fldChar w:fldCharType="begin"/>
        </w:r>
        <w:r w:rsidR="00E60BBE">
          <w:rPr>
            <w:webHidden/>
          </w:rPr>
          <w:instrText xml:space="preserve"> PAGEREF _Toc423528824 \h </w:instrText>
        </w:r>
        <w:r w:rsidR="00E60BBE">
          <w:rPr>
            <w:webHidden/>
          </w:rPr>
        </w:r>
        <w:r w:rsidR="00E60BBE">
          <w:rPr>
            <w:webHidden/>
          </w:rPr>
          <w:fldChar w:fldCharType="separate"/>
        </w:r>
        <w:r w:rsidR="00E60BBE">
          <w:rPr>
            <w:webHidden/>
          </w:rPr>
          <w:t>3</w:t>
        </w:r>
        <w:r w:rsidR="00E60BBE">
          <w:rPr>
            <w:webHidden/>
          </w:rPr>
          <w:fldChar w:fldCharType="end"/>
        </w:r>
      </w:hyperlink>
    </w:p>
    <w:p w:rsidR="00370195" w:rsidRDefault="004F332B">
      <w:pPr>
        <w:pStyle w:val="a8"/>
        <w:spacing w:after="156"/>
        <w:sectPr w:rsidR="00370195" w:rsidSect="005C5774">
          <w:headerReference w:type="even" r:id="rId15"/>
          <w:headerReference w:type="default" r:id="rId16"/>
          <w:footerReference w:type="even" r:id="rId17"/>
          <w:footerReference w:type="default" r:id="rId18"/>
          <w:pgSz w:w="11907" w:h="16840" w:code="9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634311" w:rsidRDefault="00634311" w:rsidP="00E26D74">
      <w:pPr>
        <w:pStyle w:val="1"/>
        <w:spacing w:after="156"/>
      </w:pPr>
      <w:bookmarkStart w:id="0" w:name="_Toc423528822"/>
      <w:r>
        <w:rPr>
          <w:rFonts w:hint="eastAsia"/>
        </w:rPr>
        <w:lastRenderedPageBreak/>
        <w:t>序言</w:t>
      </w:r>
      <w:bookmarkEnd w:id="0"/>
    </w:p>
    <w:p w:rsidR="00634311" w:rsidRPr="00634311" w:rsidRDefault="00C4176E" w:rsidP="00634311">
      <w:pPr>
        <w:pStyle w:val="a8"/>
        <w:spacing w:after="156"/>
      </w:pPr>
      <w:r>
        <w:rPr>
          <w:rFonts w:hint="eastAsia"/>
        </w:rPr>
        <w:t>笔记</w:t>
      </w:r>
      <w:r w:rsidR="007E4EAD">
        <w:rPr>
          <w:rFonts w:hint="eastAsia"/>
        </w:rPr>
        <w:t>。</w:t>
      </w:r>
    </w:p>
    <w:p w:rsidR="000A1A54" w:rsidRDefault="00D46A82" w:rsidP="00D46A82">
      <w:pPr>
        <w:pStyle w:val="1"/>
        <w:spacing w:after="156"/>
        <w:rPr>
          <w:rFonts w:hint="eastAsia"/>
        </w:rPr>
      </w:pPr>
      <w:proofErr w:type="spellStart"/>
      <w:proofErr w:type="gramStart"/>
      <w:r w:rsidRPr="00D46A82">
        <w:lastRenderedPageBreak/>
        <w:t>tsx</w:t>
      </w:r>
      <w:proofErr w:type="spellEnd"/>
      <w:r w:rsidRPr="00D46A82">
        <w:t>-streaming</w:t>
      </w:r>
      <w:proofErr w:type="gramEnd"/>
    </w:p>
    <w:p w:rsidR="00CF52BC" w:rsidRPr="00CF52BC" w:rsidRDefault="00CF52BC" w:rsidP="00CF52BC">
      <w:pPr>
        <w:pStyle w:val="20"/>
        <w:spacing w:after="156"/>
        <w:rPr>
          <w:rFonts w:hint="eastAsia"/>
        </w:rPr>
      </w:pPr>
      <w:r>
        <w:rPr>
          <w:rFonts w:hint="eastAsia"/>
        </w:rPr>
        <w:t>简介</w:t>
      </w:r>
    </w:p>
    <w:p w:rsidR="00671CF5" w:rsidRDefault="00671CF5" w:rsidP="00671CF5">
      <w:pPr>
        <w:pStyle w:val="a8"/>
        <w:spacing w:after="156"/>
        <w:rPr>
          <w:rFonts w:hint="eastAsia"/>
        </w:rPr>
      </w:pPr>
      <w:r>
        <w:rPr>
          <w:rFonts w:hint="eastAsia"/>
        </w:rPr>
        <w:t>最近在</w:t>
      </w:r>
      <w:proofErr w:type="gramStart"/>
      <w:r>
        <w:rPr>
          <w:rFonts w:hint="eastAsia"/>
        </w:rPr>
        <w:t>做利用</w:t>
      </w:r>
      <w:proofErr w:type="gramEnd"/>
      <w:r>
        <w:rPr>
          <w:rFonts w:hint="eastAsia"/>
        </w:rPr>
        <w:t>Spark streaming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进行数据分析的研究，</w:t>
      </w:r>
      <w:r>
        <w:rPr>
          <w:rFonts w:hint="eastAsia"/>
        </w:rPr>
        <w:t xml:space="preserve"> </w:t>
      </w:r>
      <w:r>
        <w:rPr>
          <w:rFonts w:hint="eastAsia"/>
        </w:rPr>
        <w:t>整理一些相应的开发文档，</w:t>
      </w:r>
      <w:r>
        <w:rPr>
          <w:rFonts w:hint="eastAsia"/>
        </w:rPr>
        <w:t xml:space="preserve"> </w:t>
      </w:r>
      <w:r>
        <w:rPr>
          <w:rFonts w:hint="eastAsia"/>
        </w:rPr>
        <w:t>做了一些代码实践。</w:t>
      </w:r>
      <w:r>
        <w:rPr>
          <w:rFonts w:hint="eastAsia"/>
        </w:rPr>
        <w:t xml:space="preserve"> </w:t>
      </w:r>
      <w:r>
        <w:rPr>
          <w:rFonts w:hint="eastAsia"/>
        </w:rPr>
        <w:t>本文特意将这些资料记录下来。</w:t>
      </w:r>
    </w:p>
    <w:p w:rsidR="00671CF5" w:rsidRDefault="00671CF5" w:rsidP="00671CF5">
      <w:pPr>
        <w:pStyle w:val="a8"/>
        <w:spacing w:after="156"/>
        <w:rPr>
          <w:rFonts w:hint="eastAsia"/>
        </w:rPr>
      </w:pPr>
      <w:r>
        <w:rPr>
          <w:rFonts w:hint="eastAsia"/>
        </w:rPr>
        <w:t>本文最后列出了一些参考的文档，实际调研中参考了很多的资料，并没有完全将它们记录下来，</w:t>
      </w:r>
      <w:r>
        <w:rPr>
          <w:rFonts w:hint="eastAsia"/>
        </w:rPr>
        <w:t xml:space="preserve"> </w:t>
      </w:r>
      <w:r>
        <w:rPr>
          <w:rFonts w:hint="eastAsia"/>
        </w:rPr>
        <w:t>只列出了主要的一些参考资料。</w:t>
      </w:r>
      <w:r>
        <w:rPr>
          <w:rFonts w:hint="eastAsia"/>
        </w:rPr>
        <w:t xml:space="preserve"> </w:t>
      </w:r>
      <w:r>
        <w:rPr>
          <w:rFonts w:hint="eastAsia"/>
        </w:rPr>
        <w:t>当前的版本：</w:t>
      </w:r>
    </w:p>
    <w:p w:rsidR="00671CF5" w:rsidRDefault="00671CF5" w:rsidP="00671CF5">
      <w:pPr>
        <w:pStyle w:val="a8"/>
        <w:spacing w:after="156"/>
      </w:pPr>
      <w:r>
        <w:t>Spark: 1.2.0</w:t>
      </w:r>
    </w:p>
    <w:p w:rsidR="00671CF5" w:rsidRDefault="00671CF5" w:rsidP="00671CF5">
      <w:pPr>
        <w:pStyle w:val="a8"/>
        <w:spacing w:after="156"/>
      </w:pPr>
      <w:r>
        <w:t>Kafka: 0.8.1.1</w:t>
      </w:r>
    </w:p>
    <w:p w:rsidR="00671CF5" w:rsidRDefault="00671CF5" w:rsidP="00671CF5">
      <w:pPr>
        <w:pStyle w:val="a8"/>
        <w:spacing w:after="156"/>
        <w:rPr>
          <w:rFonts w:hint="eastAsia"/>
        </w:rPr>
      </w:pPr>
      <w:r>
        <w:rPr>
          <w:rFonts w:hint="eastAsia"/>
        </w:rPr>
        <w:t>Spark Streaming</w:t>
      </w:r>
      <w:r>
        <w:rPr>
          <w:rFonts w:hint="eastAsia"/>
        </w:rPr>
        <w:t>属于</w:t>
      </w:r>
      <w:r>
        <w:rPr>
          <w:rFonts w:hint="eastAsia"/>
        </w:rPr>
        <w:t>Spark</w:t>
      </w:r>
      <w:r>
        <w:rPr>
          <w:rFonts w:hint="eastAsia"/>
        </w:rPr>
        <w:t>的核心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，它支持高吞吐量、支持容错的实时流数据处理。</w:t>
      </w:r>
      <w:r>
        <w:rPr>
          <w:rFonts w:hint="eastAsia"/>
        </w:rPr>
        <w:t xml:space="preserve"> </w:t>
      </w:r>
      <w:r>
        <w:rPr>
          <w:rFonts w:hint="eastAsia"/>
        </w:rPr>
        <w:t>有以下特点</w:t>
      </w:r>
      <w:r>
        <w:rPr>
          <w:rFonts w:hint="eastAsia"/>
        </w:rPr>
        <w:t>:</w:t>
      </w:r>
    </w:p>
    <w:p w:rsidR="00671CF5" w:rsidRDefault="00671CF5" w:rsidP="00671CF5">
      <w:pPr>
        <w:pStyle w:val="a8"/>
        <w:spacing w:after="156"/>
        <w:rPr>
          <w:rFonts w:hint="eastAsia"/>
        </w:rPr>
      </w:pPr>
      <w:r>
        <w:rPr>
          <w:rFonts w:hint="eastAsia"/>
        </w:rPr>
        <w:t>易于使用</w:t>
      </w:r>
      <w:r>
        <w:rPr>
          <w:rFonts w:hint="eastAsia"/>
        </w:rPr>
        <w:t xml:space="preserve"> </w:t>
      </w:r>
      <w:r>
        <w:rPr>
          <w:rFonts w:hint="eastAsia"/>
        </w:rPr>
        <w:t>提供了和批处理一致的高级操作</w:t>
      </w:r>
      <w:r>
        <w:rPr>
          <w:rFonts w:hint="eastAsia"/>
        </w:rPr>
        <w:t>API</w:t>
      </w:r>
      <w:r>
        <w:rPr>
          <w:rFonts w:hint="eastAsia"/>
        </w:rPr>
        <w:t>，可以进行</w:t>
      </w:r>
      <w:r>
        <w:rPr>
          <w:rFonts w:hint="eastAsia"/>
        </w:rPr>
        <w:t>map, reduce, join, window</w:t>
      </w:r>
      <w:r>
        <w:rPr>
          <w:rFonts w:hint="eastAsia"/>
        </w:rPr>
        <w:t>。</w:t>
      </w:r>
    </w:p>
    <w:p w:rsidR="00671CF5" w:rsidRDefault="00671CF5" w:rsidP="00671CF5">
      <w:pPr>
        <w:pStyle w:val="a8"/>
        <w:spacing w:after="156"/>
        <w:rPr>
          <w:rFonts w:hint="eastAsia"/>
        </w:rPr>
      </w:pPr>
      <w:r>
        <w:rPr>
          <w:rFonts w:hint="eastAsia"/>
        </w:rPr>
        <w:t>容错</w:t>
      </w:r>
      <w:r>
        <w:rPr>
          <w:rFonts w:hint="eastAsia"/>
        </w:rPr>
        <w:t xml:space="preserve"> Spark Streaming</w:t>
      </w:r>
      <w:r>
        <w:rPr>
          <w:rFonts w:hint="eastAsia"/>
        </w:rPr>
        <w:t>可以恢复你计算的状态，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lost work</w:t>
      </w:r>
      <w:r>
        <w:rPr>
          <w:rFonts w:hint="eastAsia"/>
        </w:rPr>
        <w:t>和</w:t>
      </w:r>
      <w:r>
        <w:rPr>
          <w:rFonts w:hint="eastAsia"/>
        </w:rPr>
        <w:t>operator state (</w:t>
      </w:r>
      <w:r>
        <w:rPr>
          <w:rFonts w:hint="eastAsia"/>
        </w:rPr>
        <w:t>比如</w:t>
      </w:r>
      <w:r>
        <w:rPr>
          <w:rFonts w:hint="eastAsia"/>
        </w:rPr>
        <w:t xml:space="preserve"> sliding windows)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worker</w:t>
      </w:r>
      <w:r>
        <w:rPr>
          <w:rFonts w:hint="eastAsia"/>
        </w:rPr>
        <w:t>节点和</w:t>
      </w:r>
      <w:r>
        <w:rPr>
          <w:rFonts w:hint="eastAsia"/>
        </w:rPr>
        <w:t xml:space="preserve">driver </w:t>
      </w:r>
      <w:r>
        <w:rPr>
          <w:rFonts w:hint="eastAsia"/>
        </w:rPr>
        <w:t>节点恢复。</w:t>
      </w:r>
    </w:p>
    <w:p w:rsidR="00924825" w:rsidRDefault="00671CF5" w:rsidP="00CF52BC">
      <w:pPr>
        <w:pStyle w:val="20"/>
        <w:spacing w:after="156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集成</w:t>
      </w:r>
      <w:r w:rsidR="00755BBE">
        <w:rPr>
          <w:rFonts w:hint="eastAsia"/>
        </w:rPr>
        <w:t>优点</w:t>
      </w:r>
    </w:p>
    <w:p w:rsidR="00924825" w:rsidRDefault="00671CF5" w:rsidP="00671CF5">
      <w:pPr>
        <w:pStyle w:val="a8"/>
        <w:spacing w:after="156"/>
        <w:rPr>
          <w:rFonts w:hint="eastAsia"/>
        </w:rPr>
      </w:pPr>
      <w:r>
        <w:rPr>
          <w:rFonts w:hint="eastAsia"/>
        </w:rPr>
        <w:t>可以结合批处理流和交互式查询。</w:t>
      </w:r>
      <w:r>
        <w:rPr>
          <w:rFonts w:hint="eastAsia"/>
        </w:rPr>
        <w:t xml:space="preserve"> </w:t>
      </w:r>
    </w:p>
    <w:p w:rsidR="00924825" w:rsidRDefault="00671CF5" w:rsidP="00671CF5">
      <w:pPr>
        <w:pStyle w:val="a8"/>
        <w:spacing w:after="156"/>
        <w:rPr>
          <w:rFonts w:hint="eastAsia"/>
        </w:rPr>
      </w:pPr>
      <w:r>
        <w:rPr>
          <w:rFonts w:hint="eastAsia"/>
        </w:rPr>
        <w:t>可以重用批处理的代码。</w:t>
      </w:r>
    </w:p>
    <w:p w:rsidR="00924825" w:rsidRDefault="00671CF5" w:rsidP="00671CF5">
      <w:pPr>
        <w:pStyle w:val="a8"/>
        <w:spacing w:after="156"/>
        <w:rPr>
          <w:rFonts w:hint="eastAsia"/>
        </w:rPr>
      </w:pPr>
      <w:r>
        <w:rPr>
          <w:rFonts w:hint="eastAsia"/>
        </w:rPr>
        <w:t>可以直接使用内置的机器学习算法、图算法包来处理数据。</w:t>
      </w:r>
      <w:r>
        <w:rPr>
          <w:rFonts w:hint="eastAsia"/>
        </w:rPr>
        <w:t xml:space="preserve"> </w:t>
      </w:r>
    </w:p>
    <w:p w:rsidR="00671CF5" w:rsidRDefault="00671CF5" w:rsidP="00671CF5">
      <w:pPr>
        <w:pStyle w:val="a8"/>
        <w:spacing w:after="156"/>
        <w:rPr>
          <w:rFonts w:hint="eastAsia"/>
        </w:rPr>
      </w:pPr>
      <w:r>
        <w:rPr>
          <w:rFonts w:hint="eastAsia"/>
        </w:rPr>
        <w:t>它可以接受来自文件系统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 xml:space="preserve"> actors, rsKafka, Flume, Twitter,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和</w:t>
      </w:r>
      <w:r>
        <w:rPr>
          <w:rFonts w:hint="eastAsia"/>
        </w:rPr>
        <w:t>TCP Socket</w:t>
      </w:r>
      <w:r>
        <w:rPr>
          <w:rFonts w:hint="eastAsia"/>
        </w:rPr>
        <w:t>的数据源或者你自己定义的输入源。</w:t>
      </w:r>
    </w:p>
    <w:p w:rsidR="00092A64" w:rsidRPr="00671CF5" w:rsidRDefault="003142A7" w:rsidP="00671CF5">
      <w:pPr>
        <w:pStyle w:val="a8"/>
        <w:spacing w:after="156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8755" cy="1974391"/>
            <wp:effectExtent l="0" t="0" r="0" b="0"/>
            <wp:docPr id="1" name="图片 1" descr="http://www.aboutyun.com/data/attachment/forum/201502/04/191801ud4gzz8oso0gds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outyun.com/data/attachment/forum/201502/04/191801ud4gzz8oso0gds4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0C" w:rsidRDefault="009B21B4" w:rsidP="00DA0F0C">
      <w:pPr>
        <w:pStyle w:val="a8"/>
        <w:spacing w:after="156"/>
        <w:rPr>
          <w:rFonts w:hint="eastAsia"/>
        </w:rPr>
      </w:pPr>
      <w:r w:rsidRPr="009B21B4">
        <w:rPr>
          <w:rFonts w:hint="eastAsia"/>
        </w:rPr>
        <w:t>它的工作流程像下面的图所示一样，接受到实时数据后，给数据分批次，然后传给</w:t>
      </w:r>
      <w:r w:rsidRPr="009B21B4">
        <w:rPr>
          <w:rFonts w:hint="eastAsia"/>
        </w:rPr>
        <w:t>Spark Engine</w:t>
      </w:r>
      <w:r w:rsidRPr="009B21B4">
        <w:rPr>
          <w:rFonts w:hint="eastAsia"/>
        </w:rPr>
        <w:t>处理最后生成该批次的结果流。</w:t>
      </w:r>
    </w:p>
    <w:p w:rsidR="009B21B4" w:rsidRDefault="00636DB5" w:rsidP="00DA0F0C">
      <w:pPr>
        <w:pStyle w:val="a8"/>
        <w:spacing w:after="156"/>
        <w:rPr>
          <w:rFonts w:hint="eastAsia"/>
        </w:rPr>
      </w:pPr>
      <w:r>
        <w:rPr>
          <w:noProof/>
        </w:rPr>
        <w:drawing>
          <wp:inline distT="0" distB="0" distL="0" distR="0">
            <wp:extent cx="5278755" cy="1177874"/>
            <wp:effectExtent l="0" t="0" r="0" b="0"/>
            <wp:docPr id="2" name="图片 2" descr="http://www.aboutyun.com/data/attachment/forum/201502/04/191802s8z48r4hmom8o7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boutyun.com/data/attachment/forum/201502/04/191802s8z48r4hmom8o7u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17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2F" w:rsidRPr="00DA0F0C" w:rsidRDefault="000B54C6" w:rsidP="00DA0F0C">
      <w:pPr>
        <w:pStyle w:val="a8"/>
        <w:spacing w:after="156"/>
      </w:pPr>
      <w:r w:rsidRPr="000B54C6">
        <w:rPr>
          <w:rFonts w:hint="eastAsia"/>
        </w:rPr>
        <w:t>Spark Streaming</w:t>
      </w:r>
      <w:r w:rsidRPr="000B54C6">
        <w:rPr>
          <w:rFonts w:hint="eastAsia"/>
        </w:rPr>
        <w:t>提供了一个高级的抽象模型，叫做</w:t>
      </w:r>
      <w:r w:rsidRPr="000B54C6">
        <w:rPr>
          <w:rFonts w:hint="eastAsia"/>
        </w:rPr>
        <w:t>discretized stream</w:t>
      </w:r>
      <w:r w:rsidRPr="000B54C6">
        <w:rPr>
          <w:rFonts w:hint="eastAsia"/>
        </w:rPr>
        <w:t>或者叫做</w:t>
      </w:r>
      <w:proofErr w:type="spellStart"/>
      <w:r w:rsidRPr="000B54C6">
        <w:rPr>
          <w:rFonts w:hint="eastAsia"/>
        </w:rPr>
        <w:t>DStream</w:t>
      </w:r>
      <w:proofErr w:type="spellEnd"/>
      <w:r w:rsidRPr="000B54C6">
        <w:rPr>
          <w:rFonts w:hint="eastAsia"/>
        </w:rPr>
        <w:t>,</w:t>
      </w:r>
      <w:r w:rsidRPr="000B54C6">
        <w:rPr>
          <w:rFonts w:hint="eastAsia"/>
        </w:rPr>
        <w:t>它代表了一个持续的数据流。</w:t>
      </w:r>
      <w:proofErr w:type="spellStart"/>
      <w:r w:rsidRPr="000B54C6">
        <w:rPr>
          <w:rFonts w:hint="eastAsia"/>
        </w:rPr>
        <w:t>DStream</w:t>
      </w:r>
      <w:proofErr w:type="spellEnd"/>
      <w:r w:rsidRPr="000B54C6">
        <w:rPr>
          <w:rFonts w:hint="eastAsia"/>
        </w:rPr>
        <w:t>既可以从</w:t>
      </w:r>
      <w:r w:rsidR="00A1490D">
        <w:rPr>
          <w:rFonts w:hint="eastAsia"/>
        </w:rPr>
        <w:t>Kafka</w:t>
      </w:r>
      <w:r w:rsidR="00A1490D">
        <w:rPr>
          <w:rFonts w:hint="eastAsia"/>
        </w:rPr>
        <w:t>、</w:t>
      </w:r>
      <w:r w:rsidRPr="000B54C6">
        <w:rPr>
          <w:rFonts w:hint="eastAsia"/>
        </w:rPr>
        <w:t xml:space="preserve">Flume </w:t>
      </w:r>
      <w:r w:rsidRPr="000B54C6">
        <w:rPr>
          <w:rFonts w:hint="eastAsia"/>
        </w:rPr>
        <w:t>和</w:t>
      </w:r>
      <w:r w:rsidRPr="000B54C6">
        <w:rPr>
          <w:rFonts w:hint="eastAsia"/>
        </w:rPr>
        <w:t xml:space="preserve"> Kinesis</w:t>
      </w:r>
      <w:r w:rsidRPr="000B54C6">
        <w:rPr>
          <w:rFonts w:hint="eastAsia"/>
        </w:rPr>
        <w:t>中产生</w:t>
      </w:r>
      <w:r w:rsidRPr="000B54C6">
        <w:rPr>
          <w:rFonts w:hint="eastAsia"/>
        </w:rPr>
        <w:t xml:space="preserve">, </w:t>
      </w:r>
      <w:r w:rsidRPr="000B54C6">
        <w:rPr>
          <w:rFonts w:hint="eastAsia"/>
        </w:rPr>
        <w:t>或者在其它</w:t>
      </w:r>
      <w:r w:rsidRPr="000B54C6">
        <w:rPr>
          <w:rFonts w:hint="eastAsia"/>
        </w:rPr>
        <w:t>DStream</w:t>
      </w:r>
      <w:r w:rsidRPr="000B54C6">
        <w:rPr>
          <w:rFonts w:hint="eastAsia"/>
        </w:rPr>
        <w:t>上应用高级操作得到。</w:t>
      </w:r>
      <w:r w:rsidRPr="000B54C6">
        <w:rPr>
          <w:rFonts w:hint="eastAsia"/>
        </w:rPr>
        <w:t xml:space="preserve"> </w:t>
      </w:r>
      <w:bookmarkStart w:id="1" w:name="_GoBack"/>
      <w:bookmarkEnd w:id="1"/>
      <w:r w:rsidRPr="000B54C6">
        <w:rPr>
          <w:rFonts w:hint="eastAsia"/>
        </w:rPr>
        <w:t>内部实现上一个</w:t>
      </w:r>
      <w:r w:rsidRPr="000B54C6">
        <w:rPr>
          <w:rFonts w:hint="eastAsia"/>
        </w:rPr>
        <w:t>DStream</w:t>
      </w:r>
      <w:r w:rsidRPr="000B54C6">
        <w:rPr>
          <w:rFonts w:hint="eastAsia"/>
        </w:rPr>
        <w:t>代表一个</w:t>
      </w:r>
      <w:r w:rsidRPr="000B54C6">
        <w:rPr>
          <w:rFonts w:hint="eastAsia"/>
        </w:rPr>
        <w:t>RDD</w:t>
      </w:r>
      <w:r w:rsidRPr="000B54C6">
        <w:rPr>
          <w:rFonts w:hint="eastAsia"/>
        </w:rPr>
        <w:t>序列。</w:t>
      </w:r>
    </w:p>
    <w:p w:rsidR="00603260" w:rsidRDefault="00603260" w:rsidP="00603260">
      <w:pPr>
        <w:pStyle w:val="1"/>
        <w:spacing w:after="156"/>
      </w:pPr>
      <w:bookmarkStart w:id="2" w:name="_Toc423528824"/>
      <w:r>
        <w:rPr>
          <w:rFonts w:hint="eastAsia"/>
        </w:rPr>
        <w:lastRenderedPageBreak/>
        <w:t>更新时间</w:t>
      </w:r>
      <w:bookmarkEnd w:id="2"/>
    </w:p>
    <w:p w:rsidR="000C3E48" w:rsidRDefault="00603260" w:rsidP="00FF294A">
      <w:pPr>
        <w:pStyle w:val="a8"/>
        <w:spacing w:after="156"/>
      </w:pPr>
      <w:r>
        <w:rPr>
          <w:rFonts w:hint="eastAsia"/>
        </w:rPr>
        <w:t>2015-</w:t>
      </w:r>
      <w:r w:rsidR="0097771B">
        <w:rPr>
          <w:rFonts w:hint="eastAsia"/>
        </w:rPr>
        <w:t>06</w:t>
      </w:r>
      <w:r>
        <w:rPr>
          <w:rFonts w:hint="eastAsia"/>
        </w:rPr>
        <w:t>-</w:t>
      </w:r>
      <w:r w:rsidR="0097771B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 w:rsidR="000A1A54">
        <w:rPr>
          <w:rFonts w:hint="eastAsia"/>
        </w:rPr>
        <w:t>二</w:t>
      </w:r>
      <w:r>
        <w:rPr>
          <w:rFonts w:hint="eastAsia"/>
        </w:rPr>
        <w:t>，随手笔记</w:t>
      </w:r>
      <w:r w:rsidR="00C80B9F">
        <w:rPr>
          <w:rFonts w:hint="eastAsia"/>
        </w:rPr>
        <w:t>，</w:t>
      </w:r>
      <w:r w:rsidR="0097771B">
        <w:rPr>
          <w:rFonts w:hint="eastAsia"/>
        </w:rPr>
        <w:t>入职记录</w:t>
      </w:r>
      <w:r w:rsidR="00FC25EC">
        <w:rPr>
          <w:rFonts w:hint="eastAsia"/>
        </w:rPr>
        <w:t>；</w:t>
      </w:r>
    </w:p>
    <w:p w:rsidR="005E54B7" w:rsidRPr="00603260" w:rsidRDefault="005E54B7" w:rsidP="005E54B7">
      <w:pPr>
        <w:pStyle w:val="a8"/>
        <w:spacing w:after="156"/>
      </w:pPr>
      <w:r>
        <w:rPr>
          <w:rFonts w:hint="eastAsia"/>
        </w:rPr>
        <w:t xml:space="preserve">2015-07-01 </w:t>
      </w:r>
      <w:r>
        <w:rPr>
          <w:rFonts w:hint="eastAsia"/>
        </w:rPr>
        <w:t>周二，随手笔记，</w:t>
      </w:r>
      <w:r w:rsidR="00F36C22">
        <w:rPr>
          <w:rFonts w:hint="eastAsia"/>
        </w:rPr>
        <w:t>常用名称</w:t>
      </w:r>
      <w:r>
        <w:rPr>
          <w:rFonts w:hint="eastAsia"/>
        </w:rPr>
        <w:t>记录；</w:t>
      </w:r>
    </w:p>
    <w:p w:rsidR="005E54B7" w:rsidRPr="00403506" w:rsidRDefault="00FC2BC8" w:rsidP="00FC2BC8">
      <w:pPr>
        <w:pStyle w:val="a8"/>
        <w:tabs>
          <w:tab w:val="left" w:pos="3369"/>
        </w:tabs>
        <w:spacing w:after="156"/>
      </w:pPr>
      <w:r>
        <w:tab/>
      </w:r>
    </w:p>
    <w:p w:rsidR="000C3E48" w:rsidRPr="000C3E48" w:rsidRDefault="000C3E48" w:rsidP="00FC25EC">
      <w:pPr>
        <w:pStyle w:val="a8"/>
        <w:spacing w:after="156"/>
      </w:pPr>
    </w:p>
    <w:p w:rsidR="00FC25EC" w:rsidRPr="00FC25EC" w:rsidRDefault="00FC25EC" w:rsidP="00603260">
      <w:pPr>
        <w:pStyle w:val="a8"/>
        <w:spacing w:after="156"/>
      </w:pPr>
    </w:p>
    <w:p w:rsidR="00603260" w:rsidRPr="0087491D" w:rsidRDefault="00603260" w:rsidP="00603260">
      <w:pPr>
        <w:pStyle w:val="a8"/>
        <w:spacing w:after="156"/>
      </w:pPr>
    </w:p>
    <w:sectPr w:rsidR="00603260" w:rsidRPr="0087491D" w:rsidSect="005C5774">
      <w:footerReference w:type="default" r:id="rId21"/>
      <w:pgSz w:w="11907" w:h="16840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39" w:rsidRDefault="00AF4939">
      <w:pPr>
        <w:spacing w:after="120"/>
      </w:pPr>
      <w:r>
        <w:separator/>
      </w:r>
    </w:p>
  </w:endnote>
  <w:endnote w:type="continuationSeparator" w:id="0">
    <w:p w:rsidR="00AF4939" w:rsidRDefault="00AF4939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 w:rsidP="00370195">
    <w:pPr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pStyle w:val="af1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 w:rsidP="00702A54">
    <w:pPr>
      <w:pStyle w:val="af1"/>
      <w:spacing w:before="120" w:after="120"/>
    </w:pP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B54C6">
      <w:rPr>
        <w:noProof/>
        <w:kern w:val="0"/>
      </w:rPr>
      <w:t>4</w:t>
    </w:r>
    <w:r>
      <w:rPr>
        <w:kern w:val="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pStyle w:val="af1"/>
      <w:spacing w:before="120" w:after="120"/>
    </w:pP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05998">
      <w:rPr>
        <w:noProof/>
        <w:kern w:val="0"/>
      </w:rPr>
      <w:t>I</w:t>
    </w:r>
    <w:r>
      <w:rPr>
        <w:kern w:val="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pStyle w:val="af1"/>
      <w:spacing w:before="120" w:after="120"/>
    </w:pP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1490D">
      <w:rPr>
        <w:noProof/>
        <w:kern w:val="0"/>
      </w:rPr>
      <w:t>3</w:t>
    </w:r>
    <w:r>
      <w:rPr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39" w:rsidRDefault="00AF4939">
      <w:pPr>
        <w:spacing w:after="120"/>
      </w:pPr>
      <w:r>
        <w:separator/>
      </w:r>
    </w:p>
  </w:footnote>
  <w:footnote w:type="continuationSeparator" w:id="0">
    <w:p w:rsidR="00AF4939" w:rsidRDefault="00AF4939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 w:rsidP="009B2EDC">
    <w:pPr>
      <w:spacing w:after="120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pStyle w:val="ac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C67260" w:rsidP="00543009">
    <w:pPr>
      <w:pStyle w:val="ac"/>
      <w:tabs>
        <w:tab w:val="clear" w:pos="4153"/>
        <w:tab w:val="clear" w:pos="8306"/>
        <w:tab w:val="right" w:pos="8295"/>
      </w:tabs>
      <w:spacing w:after="120"/>
      <w:jc w:val="both"/>
    </w:pPr>
    <w:r>
      <w:rPr>
        <w:rFonts w:hint="eastAsia"/>
      </w:rPr>
      <w:t>学习笔记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8A1D3C" w:rsidP="00543009">
    <w:pPr>
      <w:pStyle w:val="ac"/>
      <w:tabs>
        <w:tab w:val="clear" w:pos="4153"/>
        <w:tab w:val="clear" w:pos="8306"/>
        <w:tab w:val="right" w:pos="8295"/>
      </w:tabs>
      <w:spacing w:after="120"/>
      <w:jc w:val="both"/>
    </w:pPr>
    <w:r>
      <w:rPr>
        <w:rFonts w:hint="eastAsia"/>
      </w:rPr>
      <w:t>学习</w:t>
    </w:r>
    <w:r>
      <w:t>笔记</w:t>
    </w:r>
    <w:r w:rsidR="00781873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3"/>
    <w:multiLevelType w:val="singleLevel"/>
    <w:tmpl w:val="33E66FC4"/>
    <w:lvl w:ilvl="0">
      <w:start w:val="1"/>
      <w:numFmt w:val="bullet"/>
      <w:pStyle w:val="2"/>
      <w:lvlText w:val=""/>
      <w:lvlJc w:val="left"/>
      <w:pPr>
        <w:tabs>
          <w:tab w:val="num" w:pos="624"/>
        </w:tabs>
        <w:ind w:left="624" w:hanging="375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>
    <w:nsid w:val="FFFFFF89"/>
    <w:multiLevelType w:val="singleLevel"/>
    <w:tmpl w:val="E2346D7E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4">
    <w:nsid w:val="1A1E20E7"/>
    <w:multiLevelType w:val="hybridMultilevel"/>
    <w:tmpl w:val="D0E22480"/>
    <w:lvl w:ilvl="0" w:tplc="D9F2C31E">
      <w:start w:val="1"/>
      <w:numFmt w:val="bullet"/>
      <w:pStyle w:val="a1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D6847FC"/>
    <w:multiLevelType w:val="hybridMultilevel"/>
    <w:tmpl w:val="BEEC1910"/>
    <w:lvl w:ilvl="0" w:tplc="100CFCD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DB7D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007FCA"/>
    <w:multiLevelType w:val="multilevel"/>
    <w:tmpl w:val="1DB87C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2F260321"/>
    <w:multiLevelType w:val="hybridMultilevel"/>
    <w:tmpl w:val="5A8AFCA0"/>
    <w:lvl w:ilvl="0" w:tplc="C95EC0C8">
      <w:start w:val="1"/>
      <w:numFmt w:val="decimal"/>
      <w:pStyle w:val="a2"/>
      <w:lvlText w:val="表格%1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8875C82"/>
    <w:multiLevelType w:val="hybridMultilevel"/>
    <w:tmpl w:val="568CA7E2"/>
    <w:lvl w:ilvl="0" w:tplc="3FE6AC60">
      <w:start w:val="1"/>
      <w:numFmt w:val="decimal"/>
      <w:pStyle w:val="a3"/>
      <w:lvlText w:val="附图%1. 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B5E3563"/>
    <w:multiLevelType w:val="hybridMultilevel"/>
    <w:tmpl w:val="1D66272C"/>
    <w:lvl w:ilvl="0" w:tplc="5BAA1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235266"/>
    <w:multiLevelType w:val="hybridMultilevel"/>
    <w:tmpl w:val="10C84742"/>
    <w:lvl w:ilvl="0" w:tplc="3E54787A">
      <w:start w:val="1"/>
      <w:numFmt w:val="bullet"/>
      <w:pStyle w:val="21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5F64039"/>
    <w:multiLevelType w:val="hybridMultilevel"/>
    <w:tmpl w:val="B66268A2"/>
    <w:lvl w:ilvl="0" w:tplc="5BA89286">
      <w:start w:val="1"/>
      <w:numFmt w:val="bullet"/>
      <w:pStyle w:val="a4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45C1189"/>
    <w:multiLevelType w:val="multilevel"/>
    <w:tmpl w:val="1DB87C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65EC4C54"/>
    <w:multiLevelType w:val="hybridMultilevel"/>
    <w:tmpl w:val="E2AA3F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7F32147"/>
    <w:multiLevelType w:val="hybridMultilevel"/>
    <w:tmpl w:val="5046F46A"/>
    <w:lvl w:ilvl="0" w:tplc="1FE4ECF0">
      <w:start w:val="1"/>
      <w:numFmt w:val="bullet"/>
      <w:pStyle w:val="a5"/>
      <w:lvlText w:val=""/>
      <w:lvlJc w:val="left"/>
      <w:pPr>
        <w:tabs>
          <w:tab w:val="num" w:pos="360"/>
        </w:tabs>
        <w:ind w:left="252" w:hanging="25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B9E5733"/>
    <w:multiLevelType w:val="hybridMultilevel"/>
    <w:tmpl w:val="0BA89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3B1E07"/>
    <w:multiLevelType w:val="hybridMultilevel"/>
    <w:tmpl w:val="2EB64172"/>
    <w:lvl w:ilvl="0" w:tplc="4348A9F6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5BA2290"/>
    <w:multiLevelType w:val="hybridMultilevel"/>
    <w:tmpl w:val="32C4DC98"/>
    <w:lvl w:ilvl="0" w:tplc="C92404FE">
      <w:start w:val="1"/>
      <w:numFmt w:val="decimal"/>
      <w:lvlText w:val="%1、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6E166B0"/>
    <w:multiLevelType w:val="multilevel"/>
    <w:tmpl w:val="1DB87C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79131701"/>
    <w:multiLevelType w:val="hybridMultilevel"/>
    <w:tmpl w:val="693EE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8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15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17"/>
  </w:num>
  <w:num w:numId="14">
    <w:abstractNumId w:val="19"/>
  </w:num>
  <w:num w:numId="15">
    <w:abstractNumId w:val="13"/>
  </w:num>
  <w:num w:numId="16">
    <w:abstractNumId w:val="16"/>
  </w:num>
  <w:num w:numId="17">
    <w:abstractNumId w:val="20"/>
  </w:num>
  <w:num w:numId="18">
    <w:abstractNumId w:val="14"/>
  </w:num>
  <w:num w:numId="19">
    <w:abstractNumId w:val="10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AC"/>
    <w:rsid w:val="00000067"/>
    <w:rsid w:val="00003DA3"/>
    <w:rsid w:val="00005998"/>
    <w:rsid w:val="00007950"/>
    <w:rsid w:val="0001066A"/>
    <w:rsid w:val="00013447"/>
    <w:rsid w:val="00013DE3"/>
    <w:rsid w:val="00021A8F"/>
    <w:rsid w:val="00022C81"/>
    <w:rsid w:val="00025662"/>
    <w:rsid w:val="0004271B"/>
    <w:rsid w:val="00044B49"/>
    <w:rsid w:val="00061457"/>
    <w:rsid w:val="000632BC"/>
    <w:rsid w:val="00064799"/>
    <w:rsid w:val="0007219A"/>
    <w:rsid w:val="00074D23"/>
    <w:rsid w:val="0007527C"/>
    <w:rsid w:val="00092A64"/>
    <w:rsid w:val="00092E8B"/>
    <w:rsid w:val="000942A1"/>
    <w:rsid w:val="00095451"/>
    <w:rsid w:val="000A1A54"/>
    <w:rsid w:val="000B3716"/>
    <w:rsid w:val="000B40AD"/>
    <w:rsid w:val="000B54C6"/>
    <w:rsid w:val="000C1E56"/>
    <w:rsid w:val="000C3E48"/>
    <w:rsid w:val="000C66E6"/>
    <w:rsid w:val="000D2289"/>
    <w:rsid w:val="000D6634"/>
    <w:rsid w:val="000E0F7D"/>
    <w:rsid w:val="000E2D60"/>
    <w:rsid w:val="000F7D3A"/>
    <w:rsid w:val="0010349C"/>
    <w:rsid w:val="0010450D"/>
    <w:rsid w:val="00116F75"/>
    <w:rsid w:val="00120BD1"/>
    <w:rsid w:val="001231AC"/>
    <w:rsid w:val="001244B2"/>
    <w:rsid w:val="001374B3"/>
    <w:rsid w:val="00137692"/>
    <w:rsid w:val="00137B4A"/>
    <w:rsid w:val="0014754B"/>
    <w:rsid w:val="00150CE8"/>
    <w:rsid w:val="001723D9"/>
    <w:rsid w:val="00193D3A"/>
    <w:rsid w:val="00196704"/>
    <w:rsid w:val="001A6572"/>
    <w:rsid w:val="001B7BE9"/>
    <w:rsid w:val="001C02DA"/>
    <w:rsid w:val="001C02E3"/>
    <w:rsid w:val="001D5186"/>
    <w:rsid w:val="001D6E46"/>
    <w:rsid w:val="001F4EDC"/>
    <w:rsid w:val="00206B1D"/>
    <w:rsid w:val="0021315B"/>
    <w:rsid w:val="00214546"/>
    <w:rsid w:val="0021739B"/>
    <w:rsid w:val="002216AF"/>
    <w:rsid w:val="00227196"/>
    <w:rsid w:val="002307C6"/>
    <w:rsid w:val="002353E4"/>
    <w:rsid w:val="00237F24"/>
    <w:rsid w:val="00240FC0"/>
    <w:rsid w:val="00250368"/>
    <w:rsid w:val="002509C3"/>
    <w:rsid w:val="002549AF"/>
    <w:rsid w:val="00254F0B"/>
    <w:rsid w:val="00260AA3"/>
    <w:rsid w:val="00265E89"/>
    <w:rsid w:val="0026797D"/>
    <w:rsid w:val="00274234"/>
    <w:rsid w:val="00280868"/>
    <w:rsid w:val="00294E78"/>
    <w:rsid w:val="0029799C"/>
    <w:rsid w:val="002A3990"/>
    <w:rsid w:val="002A4C1A"/>
    <w:rsid w:val="002A5D6A"/>
    <w:rsid w:val="002B033B"/>
    <w:rsid w:val="002B41AD"/>
    <w:rsid w:val="002B7AD7"/>
    <w:rsid w:val="002C5342"/>
    <w:rsid w:val="002C5EAC"/>
    <w:rsid w:val="002D57BA"/>
    <w:rsid w:val="002D6DDC"/>
    <w:rsid w:val="002E032F"/>
    <w:rsid w:val="002E3AAC"/>
    <w:rsid w:val="002E52AD"/>
    <w:rsid w:val="002E63E2"/>
    <w:rsid w:val="002F663E"/>
    <w:rsid w:val="00301860"/>
    <w:rsid w:val="0030239E"/>
    <w:rsid w:val="003142A7"/>
    <w:rsid w:val="0031585F"/>
    <w:rsid w:val="00315CBA"/>
    <w:rsid w:val="00343A17"/>
    <w:rsid w:val="00346386"/>
    <w:rsid w:val="00351604"/>
    <w:rsid w:val="0035549D"/>
    <w:rsid w:val="00357DC2"/>
    <w:rsid w:val="003679AE"/>
    <w:rsid w:val="00370195"/>
    <w:rsid w:val="00383759"/>
    <w:rsid w:val="00386B9B"/>
    <w:rsid w:val="00387130"/>
    <w:rsid w:val="003911CC"/>
    <w:rsid w:val="00393FEA"/>
    <w:rsid w:val="0039753F"/>
    <w:rsid w:val="003A0567"/>
    <w:rsid w:val="003A609C"/>
    <w:rsid w:val="003A676F"/>
    <w:rsid w:val="003B7203"/>
    <w:rsid w:val="003D3908"/>
    <w:rsid w:val="003E39B8"/>
    <w:rsid w:val="003F145C"/>
    <w:rsid w:val="0040056F"/>
    <w:rsid w:val="00401C87"/>
    <w:rsid w:val="00402974"/>
    <w:rsid w:val="00403506"/>
    <w:rsid w:val="00405085"/>
    <w:rsid w:val="004065B1"/>
    <w:rsid w:val="004230D3"/>
    <w:rsid w:val="00427323"/>
    <w:rsid w:val="004446C3"/>
    <w:rsid w:val="00454A2B"/>
    <w:rsid w:val="00464917"/>
    <w:rsid w:val="0048060A"/>
    <w:rsid w:val="0049585B"/>
    <w:rsid w:val="00496EE1"/>
    <w:rsid w:val="004A379E"/>
    <w:rsid w:val="004A7856"/>
    <w:rsid w:val="004C3376"/>
    <w:rsid w:val="004C5408"/>
    <w:rsid w:val="004C68E7"/>
    <w:rsid w:val="004D243C"/>
    <w:rsid w:val="004D4A42"/>
    <w:rsid w:val="004E01B2"/>
    <w:rsid w:val="004E1C90"/>
    <w:rsid w:val="004F0E50"/>
    <w:rsid w:val="004F332B"/>
    <w:rsid w:val="004F70E3"/>
    <w:rsid w:val="0050259C"/>
    <w:rsid w:val="00502E72"/>
    <w:rsid w:val="0050688B"/>
    <w:rsid w:val="00507A68"/>
    <w:rsid w:val="00510015"/>
    <w:rsid w:val="005108B6"/>
    <w:rsid w:val="00513574"/>
    <w:rsid w:val="0051533F"/>
    <w:rsid w:val="00515F45"/>
    <w:rsid w:val="00520B7B"/>
    <w:rsid w:val="00523E17"/>
    <w:rsid w:val="005373D8"/>
    <w:rsid w:val="00543009"/>
    <w:rsid w:val="005434CE"/>
    <w:rsid w:val="00545B4D"/>
    <w:rsid w:val="005508A0"/>
    <w:rsid w:val="00551DA1"/>
    <w:rsid w:val="00553923"/>
    <w:rsid w:val="00560832"/>
    <w:rsid w:val="005624FD"/>
    <w:rsid w:val="00572C65"/>
    <w:rsid w:val="00573BD3"/>
    <w:rsid w:val="005835C7"/>
    <w:rsid w:val="005B1D45"/>
    <w:rsid w:val="005B4297"/>
    <w:rsid w:val="005C2A46"/>
    <w:rsid w:val="005C2CD3"/>
    <w:rsid w:val="005C5774"/>
    <w:rsid w:val="005C62C0"/>
    <w:rsid w:val="005C6A06"/>
    <w:rsid w:val="005D0F3E"/>
    <w:rsid w:val="005D4DCD"/>
    <w:rsid w:val="005D51DB"/>
    <w:rsid w:val="005E2848"/>
    <w:rsid w:val="005E54B7"/>
    <w:rsid w:val="005E7735"/>
    <w:rsid w:val="00601AE3"/>
    <w:rsid w:val="00602840"/>
    <w:rsid w:val="00603260"/>
    <w:rsid w:val="00606DE4"/>
    <w:rsid w:val="0061099D"/>
    <w:rsid w:val="0061619D"/>
    <w:rsid w:val="0062429F"/>
    <w:rsid w:val="00627556"/>
    <w:rsid w:val="00633CE7"/>
    <w:rsid w:val="00634311"/>
    <w:rsid w:val="00634883"/>
    <w:rsid w:val="006355AB"/>
    <w:rsid w:val="00635A9B"/>
    <w:rsid w:val="00636B51"/>
    <w:rsid w:val="00636DB5"/>
    <w:rsid w:val="006507BB"/>
    <w:rsid w:val="00651B00"/>
    <w:rsid w:val="00666DB2"/>
    <w:rsid w:val="00671CF5"/>
    <w:rsid w:val="006831EB"/>
    <w:rsid w:val="00684516"/>
    <w:rsid w:val="00686E82"/>
    <w:rsid w:val="00697F23"/>
    <w:rsid w:val="006A0D6D"/>
    <w:rsid w:val="006A36AE"/>
    <w:rsid w:val="006A62A2"/>
    <w:rsid w:val="006A699C"/>
    <w:rsid w:val="006B24C8"/>
    <w:rsid w:val="006B44CD"/>
    <w:rsid w:val="006B44FD"/>
    <w:rsid w:val="006C033C"/>
    <w:rsid w:val="006C31B0"/>
    <w:rsid w:val="006D02F2"/>
    <w:rsid w:val="006D1778"/>
    <w:rsid w:val="006D1AA2"/>
    <w:rsid w:val="006D1B66"/>
    <w:rsid w:val="006E0D88"/>
    <w:rsid w:val="006E2EB7"/>
    <w:rsid w:val="006F1A57"/>
    <w:rsid w:val="006F33C9"/>
    <w:rsid w:val="00702384"/>
    <w:rsid w:val="00702A54"/>
    <w:rsid w:val="00703055"/>
    <w:rsid w:val="00706A9C"/>
    <w:rsid w:val="007147FD"/>
    <w:rsid w:val="00717FBF"/>
    <w:rsid w:val="00744B40"/>
    <w:rsid w:val="00755BBE"/>
    <w:rsid w:val="0075788C"/>
    <w:rsid w:val="007611BB"/>
    <w:rsid w:val="007624B4"/>
    <w:rsid w:val="00762D2C"/>
    <w:rsid w:val="0076440E"/>
    <w:rsid w:val="007657D7"/>
    <w:rsid w:val="00770204"/>
    <w:rsid w:val="00771E06"/>
    <w:rsid w:val="007805F9"/>
    <w:rsid w:val="00781873"/>
    <w:rsid w:val="00791868"/>
    <w:rsid w:val="00795C32"/>
    <w:rsid w:val="007A273A"/>
    <w:rsid w:val="007C16AA"/>
    <w:rsid w:val="007C74BC"/>
    <w:rsid w:val="007D4EE4"/>
    <w:rsid w:val="007E1723"/>
    <w:rsid w:val="007E4EAD"/>
    <w:rsid w:val="007F466D"/>
    <w:rsid w:val="007F7DB0"/>
    <w:rsid w:val="00811020"/>
    <w:rsid w:val="00815FAC"/>
    <w:rsid w:val="00832568"/>
    <w:rsid w:val="0084323E"/>
    <w:rsid w:val="00845ED0"/>
    <w:rsid w:val="00847EAC"/>
    <w:rsid w:val="00860D3C"/>
    <w:rsid w:val="0087491D"/>
    <w:rsid w:val="008862B7"/>
    <w:rsid w:val="008874D8"/>
    <w:rsid w:val="00891241"/>
    <w:rsid w:val="00895ABA"/>
    <w:rsid w:val="008A1D3C"/>
    <w:rsid w:val="008A71CB"/>
    <w:rsid w:val="008C1FFA"/>
    <w:rsid w:val="008D109F"/>
    <w:rsid w:val="008E340A"/>
    <w:rsid w:val="008E5EA6"/>
    <w:rsid w:val="008F1DAA"/>
    <w:rsid w:val="008F6367"/>
    <w:rsid w:val="0090251E"/>
    <w:rsid w:val="009062C7"/>
    <w:rsid w:val="00910988"/>
    <w:rsid w:val="00911FD8"/>
    <w:rsid w:val="009208D9"/>
    <w:rsid w:val="00924825"/>
    <w:rsid w:val="00925727"/>
    <w:rsid w:val="00926F50"/>
    <w:rsid w:val="00931344"/>
    <w:rsid w:val="00931D0C"/>
    <w:rsid w:val="00936FE0"/>
    <w:rsid w:val="00941D79"/>
    <w:rsid w:val="00951FA7"/>
    <w:rsid w:val="00952F5A"/>
    <w:rsid w:val="00956FF1"/>
    <w:rsid w:val="00960541"/>
    <w:rsid w:val="00961EE9"/>
    <w:rsid w:val="00965BAC"/>
    <w:rsid w:val="00973D89"/>
    <w:rsid w:val="0097408B"/>
    <w:rsid w:val="0097771B"/>
    <w:rsid w:val="00977A30"/>
    <w:rsid w:val="00983039"/>
    <w:rsid w:val="00983369"/>
    <w:rsid w:val="00984341"/>
    <w:rsid w:val="00984DB0"/>
    <w:rsid w:val="0099347F"/>
    <w:rsid w:val="009A298E"/>
    <w:rsid w:val="009A5584"/>
    <w:rsid w:val="009A7DA5"/>
    <w:rsid w:val="009B21B4"/>
    <w:rsid w:val="009B2A17"/>
    <w:rsid w:val="009B2EDC"/>
    <w:rsid w:val="009B5086"/>
    <w:rsid w:val="009C4AD2"/>
    <w:rsid w:val="009D1E7A"/>
    <w:rsid w:val="009D3DBE"/>
    <w:rsid w:val="009D4D9E"/>
    <w:rsid w:val="009D673D"/>
    <w:rsid w:val="009E02E8"/>
    <w:rsid w:val="009E72DD"/>
    <w:rsid w:val="009F00D9"/>
    <w:rsid w:val="009F5003"/>
    <w:rsid w:val="00A0207C"/>
    <w:rsid w:val="00A021B7"/>
    <w:rsid w:val="00A1490D"/>
    <w:rsid w:val="00A1580F"/>
    <w:rsid w:val="00A16B87"/>
    <w:rsid w:val="00A207FD"/>
    <w:rsid w:val="00A211E1"/>
    <w:rsid w:val="00A335A5"/>
    <w:rsid w:val="00A535FF"/>
    <w:rsid w:val="00A61616"/>
    <w:rsid w:val="00A67180"/>
    <w:rsid w:val="00A80239"/>
    <w:rsid w:val="00A87B19"/>
    <w:rsid w:val="00A9152D"/>
    <w:rsid w:val="00A91CC3"/>
    <w:rsid w:val="00A97DC9"/>
    <w:rsid w:val="00AA03DB"/>
    <w:rsid w:val="00AA20B6"/>
    <w:rsid w:val="00AA7659"/>
    <w:rsid w:val="00AB0EC9"/>
    <w:rsid w:val="00AB3DD0"/>
    <w:rsid w:val="00AC14FB"/>
    <w:rsid w:val="00AD59FF"/>
    <w:rsid w:val="00AD6BFE"/>
    <w:rsid w:val="00AE14FF"/>
    <w:rsid w:val="00AE537B"/>
    <w:rsid w:val="00AF19A8"/>
    <w:rsid w:val="00AF1FE4"/>
    <w:rsid w:val="00AF4939"/>
    <w:rsid w:val="00B0360F"/>
    <w:rsid w:val="00B04811"/>
    <w:rsid w:val="00B04AA9"/>
    <w:rsid w:val="00B11B33"/>
    <w:rsid w:val="00B11DA8"/>
    <w:rsid w:val="00B14E10"/>
    <w:rsid w:val="00B17172"/>
    <w:rsid w:val="00B2524A"/>
    <w:rsid w:val="00B54B4C"/>
    <w:rsid w:val="00B55ABF"/>
    <w:rsid w:val="00B60FF3"/>
    <w:rsid w:val="00B7102C"/>
    <w:rsid w:val="00B73A5B"/>
    <w:rsid w:val="00B7448F"/>
    <w:rsid w:val="00B766CD"/>
    <w:rsid w:val="00B96282"/>
    <w:rsid w:val="00B96CD8"/>
    <w:rsid w:val="00BA14C4"/>
    <w:rsid w:val="00BB24E3"/>
    <w:rsid w:val="00BD0A63"/>
    <w:rsid w:val="00BD1F39"/>
    <w:rsid w:val="00BE06BD"/>
    <w:rsid w:val="00BE7023"/>
    <w:rsid w:val="00C04AA1"/>
    <w:rsid w:val="00C112B4"/>
    <w:rsid w:val="00C133B0"/>
    <w:rsid w:val="00C165E6"/>
    <w:rsid w:val="00C23E05"/>
    <w:rsid w:val="00C4176E"/>
    <w:rsid w:val="00C45607"/>
    <w:rsid w:val="00C54413"/>
    <w:rsid w:val="00C618E7"/>
    <w:rsid w:val="00C62563"/>
    <w:rsid w:val="00C64D93"/>
    <w:rsid w:val="00C67260"/>
    <w:rsid w:val="00C721D8"/>
    <w:rsid w:val="00C77373"/>
    <w:rsid w:val="00C80289"/>
    <w:rsid w:val="00C807B2"/>
    <w:rsid w:val="00C80B9F"/>
    <w:rsid w:val="00C850AA"/>
    <w:rsid w:val="00C905E0"/>
    <w:rsid w:val="00C9605F"/>
    <w:rsid w:val="00CA1ACB"/>
    <w:rsid w:val="00CB11FA"/>
    <w:rsid w:val="00CC24B3"/>
    <w:rsid w:val="00CD4934"/>
    <w:rsid w:val="00CE2298"/>
    <w:rsid w:val="00CF52BC"/>
    <w:rsid w:val="00D03A19"/>
    <w:rsid w:val="00D03F25"/>
    <w:rsid w:val="00D04D10"/>
    <w:rsid w:val="00D3237C"/>
    <w:rsid w:val="00D33F39"/>
    <w:rsid w:val="00D342F8"/>
    <w:rsid w:val="00D44499"/>
    <w:rsid w:val="00D453BE"/>
    <w:rsid w:val="00D45819"/>
    <w:rsid w:val="00D46A82"/>
    <w:rsid w:val="00D60D81"/>
    <w:rsid w:val="00D67A0A"/>
    <w:rsid w:val="00D72D07"/>
    <w:rsid w:val="00D8161F"/>
    <w:rsid w:val="00D81D83"/>
    <w:rsid w:val="00D918C4"/>
    <w:rsid w:val="00D92535"/>
    <w:rsid w:val="00DA0F0C"/>
    <w:rsid w:val="00DA2149"/>
    <w:rsid w:val="00DA2BE7"/>
    <w:rsid w:val="00DD4050"/>
    <w:rsid w:val="00DD4BEE"/>
    <w:rsid w:val="00DD556F"/>
    <w:rsid w:val="00DD59B8"/>
    <w:rsid w:val="00DE2264"/>
    <w:rsid w:val="00DF078A"/>
    <w:rsid w:val="00DF474D"/>
    <w:rsid w:val="00DF4B24"/>
    <w:rsid w:val="00DF6835"/>
    <w:rsid w:val="00E030D8"/>
    <w:rsid w:val="00E06644"/>
    <w:rsid w:val="00E127FC"/>
    <w:rsid w:val="00E1391D"/>
    <w:rsid w:val="00E26D74"/>
    <w:rsid w:val="00E33F86"/>
    <w:rsid w:val="00E479E8"/>
    <w:rsid w:val="00E60BBE"/>
    <w:rsid w:val="00E647B7"/>
    <w:rsid w:val="00E65BAB"/>
    <w:rsid w:val="00E74709"/>
    <w:rsid w:val="00E85456"/>
    <w:rsid w:val="00E964A7"/>
    <w:rsid w:val="00E96C38"/>
    <w:rsid w:val="00EA00A7"/>
    <w:rsid w:val="00EA5BFB"/>
    <w:rsid w:val="00EB2945"/>
    <w:rsid w:val="00EB3B07"/>
    <w:rsid w:val="00EB4F2F"/>
    <w:rsid w:val="00EB5304"/>
    <w:rsid w:val="00EB73C2"/>
    <w:rsid w:val="00EC09EC"/>
    <w:rsid w:val="00EC0DF2"/>
    <w:rsid w:val="00EC1BAD"/>
    <w:rsid w:val="00EC4BA4"/>
    <w:rsid w:val="00ED525B"/>
    <w:rsid w:val="00EE0073"/>
    <w:rsid w:val="00EE4EC6"/>
    <w:rsid w:val="00EF356F"/>
    <w:rsid w:val="00EF4C1B"/>
    <w:rsid w:val="00F02AA0"/>
    <w:rsid w:val="00F10F59"/>
    <w:rsid w:val="00F1137D"/>
    <w:rsid w:val="00F11444"/>
    <w:rsid w:val="00F150FA"/>
    <w:rsid w:val="00F165B4"/>
    <w:rsid w:val="00F26D79"/>
    <w:rsid w:val="00F3240E"/>
    <w:rsid w:val="00F36C22"/>
    <w:rsid w:val="00F37A2F"/>
    <w:rsid w:val="00F43AD9"/>
    <w:rsid w:val="00F53B5F"/>
    <w:rsid w:val="00F61502"/>
    <w:rsid w:val="00F71C6C"/>
    <w:rsid w:val="00F748D6"/>
    <w:rsid w:val="00F76B8D"/>
    <w:rsid w:val="00F803DC"/>
    <w:rsid w:val="00F86F8B"/>
    <w:rsid w:val="00F94A61"/>
    <w:rsid w:val="00F952C1"/>
    <w:rsid w:val="00F95428"/>
    <w:rsid w:val="00FA1DF4"/>
    <w:rsid w:val="00FB25AF"/>
    <w:rsid w:val="00FC25EC"/>
    <w:rsid w:val="00FC2BC8"/>
    <w:rsid w:val="00FD4339"/>
    <w:rsid w:val="00FE094A"/>
    <w:rsid w:val="00FE137B"/>
    <w:rsid w:val="00FE1A3B"/>
    <w:rsid w:val="00FF294A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pPr>
      <w:widowControl w:val="0"/>
      <w:spacing w:afterLines="50" w:after="50"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7"/>
    <w:next w:val="a8"/>
    <w:qFormat/>
    <w:rsid w:val="00C77373"/>
    <w:pPr>
      <w:keepNext/>
      <w:keepLines/>
      <w:pageBreakBefore/>
      <w:numPr>
        <w:numId w:val="1"/>
      </w:numPr>
      <w:spacing w:before="340" w:line="578" w:lineRule="auto"/>
      <w:ind w:left="431" w:hanging="431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0">
    <w:name w:val="heading 2"/>
    <w:basedOn w:val="a7"/>
    <w:next w:val="a8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</w:rPr>
  </w:style>
  <w:style w:type="paragraph" w:styleId="30">
    <w:name w:val="heading 3"/>
    <w:basedOn w:val="a7"/>
    <w:next w:val="a8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basedOn w:val="a7"/>
    <w:next w:val="a8"/>
    <w:qFormat/>
    <w:pPr>
      <w:keepNext/>
      <w:keepLines/>
      <w:numPr>
        <w:ilvl w:val="3"/>
        <w:numId w:val="1"/>
      </w:numPr>
      <w:tabs>
        <w:tab w:val="clear" w:pos="1440"/>
        <w:tab w:val="left" w:pos="1079"/>
      </w:tabs>
      <w:spacing w:before="280" w:line="377" w:lineRule="auto"/>
      <w:ind w:left="1077" w:hanging="1077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basedOn w:val="a7"/>
    <w:next w:val="a8"/>
    <w:qFormat/>
    <w:pPr>
      <w:keepNext/>
      <w:keepLines/>
      <w:numPr>
        <w:ilvl w:val="4"/>
        <w:numId w:val="1"/>
      </w:numPr>
      <w:tabs>
        <w:tab w:val="clear" w:pos="1008"/>
        <w:tab w:val="left" w:pos="1260"/>
      </w:tabs>
      <w:spacing w:before="280" w:line="377" w:lineRule="auto"/>
      <w:ind w:left="1259" w:hanging="1259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basedOn w:val="a7"/>
    <w:next w:val="a8"/>
    <w:qFormat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basedOn w:val="a7"/>
    <w:next w:val="a8"/>
    <w:qFormat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basedOn w:val="a7"/>
    <w:next w:val="a8"/>
    <w:qFormat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7"/>
    <w:next w:val="a8"/>
    <w:qFormat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795C32"/>
    <w:pPr>
      <w:spacing w:afterLines="0" w:after="6000"/>
      <w:jc w:val="center"/>
    </w:pPr>
    <w:rPr>
      <w:rFonts w:ascii="Arial" w:eastAsia="黑体" w:hAnsi="Arial"/>
      <w:b/>
      <w:sz w:val="52"/>
    </w:rPr>
  </w:style>
  <w:style w:type="paragraph" w:customStyle="1" w:styleId="af">
    <w:name w:val="封面副题"/>
    <w:basedOn w:val="ad"/>
    <w:next w:val="ad"/>
    <w:rsid w:val="00795C32"/>
    <w:pPr>
      <w:spacing w:before="2000" w:after="0"/>
    </w:pPr>
  </w:style>
  <w:style w:type="paragraph" w:customStyle="1" w:styleId="ae">
    <w:name w:val="封面落款"/>
    <w:basedOn w:val="ad"/>
    <w:pPr>
      <w:spacing w:after="0"/>
    </w:pPr>
    <w:rPr>
      <w:b w:val="0"/>
      <w:sz w:val="32"/>
    </w:rPr>
  </w:style>
  <w:style w:type="paragraph" w:customStyle="1" w:styleId="af0">
    <w:name w:val="目录"/>
    <w:basedOn w:val="a7"/>
    <w:next w:val="a8"/>
    <w:pPr>
      <w:jc w:val="center"/>
    </w:pPr>
    <w:rPr>
      <w:rFonts w:ascii="Arial" w:eastAsia="黑体" w:hAnsi="Arial"/>
      <w:b/>
      <w:sz w:val="32"/>
    </w:rPr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Alt+X,mr正文缩进,正文对齐,首行缩进,ödtex,水上,中文正文"/>
    <w:basedOn w:val="a7"/>
    <w:pPr>
      <w:ind w:firstLineChars="200" w:firstLine="420"/>
    </w:pPr>
  </w:style>
  <w:style w:type="paragraph" w:styleId="af1">
    <w:name w:val="footer"/>
    <w:basedOn w:val="a7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before="50" w:afterLines="0" w:after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rsid w:val="00960541"/>
    <w:pPr>
      <w:tabs>
        <w:tab w:val="left" w:pos="420"/>
        <w:tab w:val="right" w:leader="dot" w:pos="8222"/>
      </w:tabs>
      <w:spacing w:after="156" w:line="240" w:lineRule="auto"/>
    </w:pPr>
    <w:rPr>
      <w:noProof/>
    </w:rPr>
  </w:style>
  <w:style w:type="paragraph" w:styleId="22">
    <w:name w:val="toc 2"/>
    <w:basedOn w:val="a7"/>
    <w:next w:val="a7"/>
    <w:autoRedefine/>
    <w:uiPriority w:val="39"/>
    <w:rsid w:val="00960541"/>
    <w:pPr>
      <w:tabs>
        <w:tab w:val="left" w:pos="1260"/>
        <w:tab w:val="right" w:leader="dot" w:pos="8222"/>
      </w:tabs>
      <w:spacing w:after="156" w:line="240" w:lineRule="auto"/>
      <w:ind w:leftChars="200" w:left="420"/>
    </w:pPr>
    <w:rPr>
      <w:noProof/>
    </w:rPr>
  </w:style>
  <w:style w:type="paragraph" w:styleId="31">
    <w:name w:val="toc 3"/>
    <w:basedOn w:val="a7"/>
    <w:next w:val="a7"/>
    <w:autoRedefine/>
    <w:uiPriority w:val="39"/>
    <w:pPr>
      <w:spacing w:after="156" w:line="240" w:lineRule="auto"/>
      <w:ind w:leftChars="400" w:left="840"/>
    </w:pPr>
    <w:rPr>
      <w:noProof/>
    </w:rPr>
  </w:style>
  <w:style w:type="paragraph" w:styleId="40">
    <w:name w:val="toc 4"/>
    <w:basedOn w:val="a7"/>
    <w:next w:val="a7"/>
    <w:autoRedefine/>
    <w:semiHidden/>
    <w:pPr>
      <w:ind w:leftChars="600" w:left="1260"/>
    </w:pPr>
  </w:style>
  <w:style w:type="paragraph" w:styleId="50">
    <w:name w:val="toc 5"/>
    <w:basedOn w:val="a7"/>
    <w:next w:val="a7"/>
    <w:autoRedefine/>
    <w:semiHidden/>
    <w:pPr>
      <w:ind w:leftChars="800" w:left="1680"/>
    </w:pPr>
  </w:style>
  <w:style w:type="paragraph" w:styleId="60">
    <w:name w:val="toc 6"/>
    <w:basedOn w:val="a7"/>
    <w:next w:val="a7"/>
    <w:autoRedefine/>
    <w:semiHidden/>
    <w:pPr>
      <w:ind w:leftChars="1000" w:left="2100"/>
    </w:pPr>
  </w:style>
  <w:style w:type="paragraph" w:styleId="70">
    <w:name w:val="toc 7"/>
    <w:basedOn w:val="a7"/>
    <w:next w:val="a7"/>
    <w:autoRedefine/>
    <w:semiHidden/>
    <w:pPr>
      <w:ind w:leftChars="1200" w:left="2520"/>
    </w:pPr>
  </w:style>
  <w:style w:type="paragraph" w:styleId="80">
    <w:name w:val="toc 8"/>
    <w:basedOn w:val="a7"/>
    <w:next w:val="a7"/>
    <w:autoRedefine/>
    <w:semiHidden/>
    <w:pPr>
      <w:ind w:leftChars="1400" w:left="2940"/>
    </w:pPr>
  </w:style>
  <w:style w:type="paragraph" w:styleId="90">
    <w:name w:val="toc 9"/>
    <w:basedOn w:val="a7"/>
    <w:next w:val="a7"/>
    <w:autoRedefine/>
    <w:semiHidden/>
    <w:pPr>
      <w:ind w:leftChars="1600" w:left="3360"/>
    </w:pPr>
  </w:style>
  <w:style w:type="character" w:styleId="af3">
    <w:name w:val="Hyperlink"/>
    <w:uiPriority w:val="99"/>
    <w:rPr>
      <w:color w:val="0000FF"/>
      <w:u w:val="single"/>
    </w:rPr>
  </w:style>
  <w:style w:type="character" w:customStyle="1" w:styleId="af4">
    <w:name w:val="已访问的超链接"/>
    <w:rPr>
      <w:color w:val="800080"/>
      <w:u w:val="single"/>
    </w:rPr>
  </w:style>
  <w:style w:type="paragraph" w:customStyle="1" w:styleId="af5">
    <w:name w:val="正文（英文）"/>
    <w:basedOn w:val="a8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pPr>
      <w:numPr>
        <w:numId w:val="2"/>
      </w:numPr>
      <w:spacing w:afterLines="0" w:after="0"/>
    </w:pPr>
  </w:style>
  <w:style w:type="paragraph" w:customStyle="1" w:styleId="af6">
    <w:name w:val="表格首行"/>
    <w:basedOn w:val="a7"/>
    <w:pPr>
      <w:spacing w:afterLines="0" w:after="0" w:line="240" w:lineRule="auto"/>
      <w:jc w:val="center"/>
    </w:pPr>
    <w:rPr>
      <w:rFonts w:ascii="宋体" w:hAnsi="宋体"/>
    </w:rPr>
  </w:style>
  <w:style w:type="paragraph" w:styleId="21">
    <w:name w:val="List Bullet 2"/>
    <w:basedOn w:val="a7"/>
    <w:pPr>
      <w:numPr>
        <w:numId w:val="12"/>
      </w:numPr>
      <w:spacing w:afterLines="0" w:after="0"/>
      <w:ind w:left="1122" w:hanging="374"/>
    </w:pPr>
  </w:style>
  <w:style w:type="paragraph" w:styleId="3">
    <w:name w:val="List Bullet 3"/>
    <w:basedOn w:val="a7"/>
    <w:pPr>
      <w:numPr>
        <w:numId w:val="6"/>
      </w:numPr>
      <w:spacing w:afterLines="0" w:after="0"/>
    </w:pPr>
  </w:style>
  <w:style w:type="paragraph" w:styleId="af7">
    <w:name w:val="No Spacing"/>
    <w:uiPriority w:val="1"/>
    <w:qFormat/>
    <w:rsid w:val="007F466D"/>
    <w:pPr>
      <w:widowControl w:val="0"/>
      <w:spacing w:afterLines="50"/>
      <w:jc w:val="both"/>
    </w:pPr>
    <w:rPr>
      <w:kern w:val="2"/>
      <w:sz w:val="21"/>
      <w:szCs w:val="24"/>
    </w:rPr>
  </w:style>
  <w:style w:type="paragraph" w:customStyle="1" w:styleId="af8">
    <w:name w:val="应答正文"/>
    <w:basedOn w:val="a7"/>
    <w:rsid w:val="00C77373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  <w:ind w:firstLineChars="200" w:firstLine="420"/>
    </w:pPr>
  </w:style>
  <w:style w:type="paragraph" w:customStyle="1" w:styleId="a2">
    <w:name w:val="表格表头"/>
    <w:basedOn w:val="a7"/>
    <w:next w:val="a8"/>
    <w:pPr>
      <w:numPr>
        <w:numId w:val="7"/>
      </w:numPr>
      <w:spacing w:afterLines="0" w:after="0" w:line="240" w:lineRule="auto"/>
      <w:jc w:val="center"/>
    </w:pPr>
  </w:style>
  <w:style w:type="paragraph" w:customStyle="1" w:styleId="af9">
    <w:name w:val="表格正文"/>
    <w:basedOn w:val="a7"/>
    <w:pPr>
      <w:snapToGrid w:val="0"/>
      <w:spacing w:afterLines="0" w:after="0" w:line="300" w:lineRule="auto"/>
    </w:pPr>
  </w:style>
  <w:style w:type="paragraph" w:customStyle="1" w:styleId="a5">
    <w:name w:val="表格项目符号"/>
    <w:basedOn w:val="a0"/>
    <w:pPr>
      <w:numPr>
        <w:numId w:val="8"/>
      </w:numPr>
      <w:tabs>
        <w:tab w:val="clear" w:pos="360"/>
        <w:tab w:val="left" w:pos="249"/>
      </w:tabs>
      <w:snapToGrid w:val="0"/>
      <w:spacing w:line="300" w:lineRule="auto"/>
      <w:ind w:left="249" w:hanging="249"/>
    </w:pPr>
  </w:style>
  <w:style w:type="paragraph" w:customStyle="1" w:styleId="a4">
    <w:name w:val="表格标注"/>
    <w:basedOn w:val="a7"/>
    <w:rsid w:val="004A379E"/>
    <w:pPr>
      <w:numPr>
        <w:numId w:val="9"/>
      </w:numPr>
      <w:spacing w:afterLines="0" w:after="0"/>
    </w:pPr>
  </w:style>
  <w:style w:type="paragraph" w:customStyle="1" w:styleId="2">
    <w:name w:val="表格项目符号 2"/>
    <w:basedOn w:val="21"/>
    <w:pPr>
      <w:numPr>
        <w:numId w:val="5"/>
      </w:numPr>
      <w:snapToGrid w:val="0"/>
      <w:spacing w:line="300" w:lineRule="auto"/>
      <w:ind w:left="623" w:hanging="374"/>
    </w:pPr>
  </w:style>
  <w:style w:type="paragraph" w:customStyle="1" w:styleId="a3">
    <w:name w:val="附图标题"/>
    <w:basedOn w:val="afa"/>
    <w:next w:val="a8"/>
    <w:pPr>
      <w:keepNext w:val="0"/>
      <w:numPr>
        <w:numId w:val="11"/>
      </w:numPr>
      <w:spacing w:afterLines="100" w:after="100"/>
    </w:pPr>
    <w:rPr>
      <w:rFonts w:ascii="Arial" w:eastAsia="黑体" w:hAnsi="Arial"/>
      <w:b/>
      <w:sz w:val="18"/>
    </w:rPr>
  </w:style>
  <w:style w:type="paragraph" w:customStyle="1" w:styleId="afa">
    <w:name w:val="附图居中"/>
    <w:basedOn w:val="a7"/>
    <w:next w:val="a3"/>
    <w:pPr>
      <w:keepNext/>
      <w:spacing w:afterLines="0" w:after="0" w:line="240" w:lineRule="auto"/>
      <w:jc w:val="center"/>
    </w:pPr>
  </w:style>
  <w:style w:type="paragraph" w:customStyle="1" w:styleId="a1">
    <w:name w:val="附图标注"/>
    <w:basedOn w:val="a8"/>
    <w:rsid w:val="004A379E"/>
    <w:pPr>
      <w:numPr>
        <w:numId w:val="10"/>
      </w:numPr>
      <w:spacing w:afterLines="0" w:after="0"/>
      <w:ind w:firstLineChars="0" w:firstLine="0"/>
    </w:pPr>
  </w:style>
  <w:style w:type="paragraph" w:customStyle="1" w:styleId="afb">
    <w:name w:val="应答问题"/>
    <w:basedOn w:val="a8"/>
    <w:next w:val="af8"/>
    <w:pPr>
      <w:spacing w:afterLines="0" w:after="0"/>
      <w:ind w:firstLine="200"/>
    </w:pPr>
  </w:style>
  <w:style w:type="paragraph" w:styleId="afc">
    <w:name w:val="table of figures"/>
    <w:basedOn w:val="a7"/>
    <w:next w:val="a7"/>
    <w:semiHidden/>
    <w:pPr>
      <w:spacing w:line="240" w:lineRule="auto"/>
      <w:ind w:leftChars="200" w:left="400" w:hangingChars="200" w:hanging="200"/>
    </w:pPr>
  </w:style>
  <w:style w:type="paragraph" w:styleId="a">
    <w:name w:val="List Number"/>
    <w:basedOn w:val="a7"/>
    <w:pPr>
      <w:numPr>
        <w:numId w:val="4"/>
      </w:numPr>
      <w:spacing w:afterLines="0" w:after="0"/>
    </w:pPr>
  </w:style>
  <w:style w:type="paragraph" w:customStyle="1" w:styleId="a6">
    <w:name w:val="小标题"/>
    <w:basedOn w:val="a7"/>
    <w:next w:val="a8"/>
    <w:rsid w:val="004A379E"/>
    <w:pPr>
      <w:numPr>
        <w:numId w:val="13"/>
      </w:numPr>
    </w:pPr>
    <w:rPr>
      <w:b/>
    </w:rPr>
  </w:style>
  <w:style w:type="paragraph" w:customStyle="1" w:styleId="afd">
    <w:name w:val="页眉（横）"/>
    <w:basedOn w:val="ac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e">
    <w:name w:val="页脚（横）"/>
    <w:basedOn w:val="af1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table" w:customStyle="1" w:styleId="aff">
    <w:name w:val="表格样式"/>
    <w:basedOn w:val="aa"/>
    <w:rsid w:val="00B54B4C"/>
    <w:pPr>
      <w:widowControl w:val="0"/>
      <w:spacing w:afterLines="50" w:after="50" w:line="360" w:lineRule="auto"/>
      <w:jc w:val="both"/>
    </w:p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 Paragraph"/>
    <w:basedOn w:val="a7"/>
    <w:uiPriority w:val="34"/>
    <w:qFormat/>
    <w:rsid w:val="00150CE8"/>
    <w:pPr>
      <w:widowControl/>
      <w:spacing w:afterLines="0" w:after="200" w:line="252" w:lineRule="auto"/>
      <w:ind w:left="720"/>
      <w:contextualSpacing/>
      <w:jc w:val="left"/>
    </w:pPr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</w:style>
  <w:style w:type="paragraph" w:styleId="aff1">
    <w:name w:val="Balloon Text"/>
    <w:basedOn w:val="a7"/>
    <w:link w:val="Char"/>
    <w:rsid w:val="002307C6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9"/>
    <w:link w:val="aff1"/>
    <w:rsid w:val="002307C6"/>
    <w:rPr>
      <w:kern w:val="2"/>
      <w:sz w:val="18"/>
      <w:szCs w:val="18"/>
    </w:rPr>
  </w:style>
  <w:style w:type="paragraph" w:styleId="HTML">
    <w:name w:val="HTML Preformatted"/>
    <w:basedOn w:val="a7"/>
    <w:link w:val="HTMLChar"/>
    <w:uiPriority w:val="99"/>
    <w:unhideWhenUsed/>
    <w:rsid w:val="00D04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9"/>
    <w:link w:val="HTML"/>
    <w:uiPriority w:val="99"/>
    <w:rsid w:val="00D04D10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pPr>
      <w:widowControl w:val="0"/>
      <w:spacing w:afterLines="50" w:after="50"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7"/>
    <w:next w:val="a8"/>
    <w:qFormat/>
    <w:rsid w:val="00C77373"/>
    <w:pPr>
      <w:keepNext/>
      <w:keepLines/>
      <w:pageBreakBefore/>
      <w:numPr>
        <w:numId w:val="1"/>
      </w:numPr>
      <w:spacing w:before="340" w:line="578" w:lineRule="auto"/>
      <w:ind w:left="431" w:hanging="431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0">
    <w:name w:val="heading 2"/>
    <w:basedOn w:val="a7"/>
    <w:next w:val="a8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</w:rPr>
  </w:style>
  <w:style w:type="paragraph" w:styleId="30">
    <w:name w:val="heading 3"/>
    <w:basedOn w:val="a7"/>
    <w:next w:val="a8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basedOn w:val="a7"/>
    <w:next w:val="a8"/>
    <w:qFormat/>
    <w:pPr>
      <w:keepNext/>
      <w:keepLines/>
      <w:numPr>
        <w:ilvl w:val="3"/>
        <w:numId w:val="1"/>
      </w:numPr>
      <w:tabs>
        <w:tab w:val="clear" w:pos="1440"/>
        <w:tab w:val="left" w:pos="1079"/>
      </w:tabs>
      <w:spacing w:before="280" w:line="377" w:lineRule="auto"/>
      <w:ind w:left="1077" w:hanging="1077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basedOn w:val="a7"/>
    <w:next w:val="a8"/>
    <w:qFormat/>
    <w:pPr>
      <w:keepNext/>
      <w:keepLines/>
      <w:numPr>
        <w:ilvl w:val="4"/>
        <w:numId w:val="1"/>
      </w:numPr>
      <w:tabs>
        <w:tab w:val="clear" w:pos="1008"/>
        <w:tab w:val="left" w:pos="1260"/>
      </w:tabs>
      <w:spacing w:before="280" w:line="377" w:lineRule="auto"/>
      <w:ind w:left="1259" w:hanging="1259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basedOn w:val="a7"/>
    <w:next w:val="a8"/>
    <w:qFormat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basedOn w:val="a7"/>
    <w:next w:val="a8"/>
    <w:qFormat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basedOn w:val="a7"/>
    <w:next w:val="a8"/>
    <w:qFormat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7"/>
    <w:next w:val="a8"/>
    <w:qFormat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795C32"/>
    <w:pPr>
      <w:spacing w:afterLines="0" w:after="6000"/>
      <w:jc w:val="center"/>
    </w:pPr>
    <w:rPr>
      <w:rFonts w:ascii="Arial" w:eastAsia="黑体" w:hAnsi="Arial"/>
      <w:b/>
      <w:sz w:val="52"/>
    </w:rPr>
  </w:style>
  <w:style w:type="paragraph" w:customStyle="1" w:styleId="af">
    <w:name w:val="封面副题"/>
    <w:basedOn w:val="ad"/>
    <w:next w:val="ad"/>
    <w:rsid w:val="00795C32"/>
    <w:pPr>
      <w:spacing w:before="2000" w:after="0"/>
    </w:pPr>
  </w:style>
  <w:style w:type="paragraph" w:customStyle="1" w:styleId="ae">
    <w:name w:val="封面落款"/>
    <w:basedOn w:val="ad"/>
    <w:pPr>
      <w:spacing w:after="0"/>
    </w:pPr>
    <w:rPr>
      <w:b w:val="0"/>
      <w:sz w:val="32"/>
    </w:rPr>
  </w:style>
  <w:style w:type="paragraph" w:customStyle="1" w:styleId="af0">
    <w:name w:val="目录"/>
    <w:basedOn w:val="a7"/>
    <w:next w:val="a8"/>
    <w:pPr>
      <w:jc w:val="center"/>
    </w:pPr>
    <w:rPr>
      <w:rFonts w:ascii="Arial" w:eastAsia="黑体" w:hAnsi="Arial"/>
      <w:b/>
      <w:sz w:val="32"/>
    </w:rPr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Alt+X,mr正文缩进,正文对齐,首行缩进,ödtex,水上,中文正文"/>
    <w:basedOn w:val="a7"/>
    <w:pPr>
      <w:ind w:firstLineChars="200" w:firstLine="420"/>
    </w:pPr>
  </w:style>
  <w:style w:type="paragraph" w:styleId="af1">
    <w:name w:val="footer"/>
    <w:basedOn w:val="a7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before="50" w:afterLines="0" w:after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rsid w:val="00960541"/>
    <w:pPr>
      <w:tabs>
        <w:tab w:val="left" w:pos="420"/>
        <w:tab w:val="right" w:leader="dot" w:pos="8222"/>
      </w:tabs>
      <w:spacing w:after="156" w:line="240" w:lineRule="auto"/>
    </w:pPr>
    <w:rPr>
      <w:noProof/>
    </w:rPr>
  </w:style>
  <w:style w:type="paragraph" w:styleId="22">
    <w:name w:val="toc 2"/>
    <w:basedOn w:val="a7"/>
    <w:next w:val="a7"/>
    <w:autoRedefine/>
    <w:uiPriority w:val="39"/>
    <w:rsid w:val="00960541"/>
    <w:pPr>
      <w:tabs>
        <w:tab w:val="left" w:pos="1260"/>
        <w:tab w:val="right" w:leader="dot" w:pos="8222"/>
      </w:tabs>
      <w:spacing w:after="156" w:line="240" w:lineRule="auto"/>
      <w:ind w:leftChars="200" w:left="420"/>
    </w:pPr>
    <w:rPr>
      <w:noProof/>
    </w:rPr>
  </w:style>
  <w:style w:type="paragraph" w:styleId="31">
    <w:name w:val="toc 3"/>
    <w:basedOn w:val="a7"/>
    <w:next w:val="a7"/>
    <w:autoRedefine/>
    <w:uiPriority w:val="39"/>
    <w:pPr>
      <w:spacing w:after="156" w:line="240" w:lineRule="auto"/>
      <w:ind w:leftChars="400" w:left="840"/>
    </w:pPr>
    <w:rPr>
      <w:noProof/>
    </w:rPr>
  </w:style>
  <w:style w:type="paragraph" w:styleId="40">
    <w:name w:val="toc 4"/>
    <w:basedOn w:val="a7"/>
    <w:next w:val="a7"/>
    <w:autoRedefine/>
    <w:semiHidden/>
    <w:pPr>
      <w:ind w:leftChars="600" w:left="1260"/>
    </w:pPr>
  </w:style>
  <w:style w:type="paragraph" w:styleId="50">
    <w:name w:val="toc 5"/>
    <w:basedOn w:val="a7"/>
    <w:next w:val="a7"/>
    <w:autoRedefine/>
    <w:semiHidden/>
    <w:pPr>
      <w:ind w:leftChars="800" w:left="1680"/>
    </w:pPr>
  </w:style>
  <w:style w:type="paragraph" w:styleId="60">
    <w:name w:val="toc 6"/>
    <w:basedOn w:val="a7"/>
    <w:next w:val="a7"/>
    <w:autoRedefine/>
    <w:semiHidden/>
    <w:pPr>
      <w:ind w:leftChars="1000" w:left="2100"/>
    </w:pPr>
  </w:style>
  <w:style w:type="paragraph" w:styleId="70">
    <w:name w:val="toc 7"/>
    <w:basedOn w:val="a7"/>
    <w:next w:val="a7"/>
    <w:autoRedefine/>
    <w:semiHidden/>
    <w:pPr>
      <w:ind w:leftChars="1200" w:left="2520"/>
    </w:pPr>
  </w:style>
  <w:style w:type="paragraph" w:styleId="80">
    <w:name w:val="toc 8"/>
    <w:basedOn w:val="a7"/>
    <w:next w:val="a7"/>
    <w:autoRedefine/>
    <w:semiHidden/>
    <w:pPr>
      <w:ind w:leftChars="1400" w:left="2940"/>
    </w:pPr>
  </w:style>
  <w:style w:type="paragraph" w:styleId="90">
    <w:name w:val="toc 9"/>
    <w:basedOn w:val="a7"/>
    <w:next w:val="a7"/>
    <w:autoRedefine/>
    <w:semiHidden/>
    <w:pPr>
      <w:ind w:leftChars="1600" w:left="3360"/>
    </w:pPr>
  </w:style>
  <w:style w:type="character" w:styleId="af3">
    <w:name w:val="Hyperlink"/>
    <w:uiPriority w:val="99"/>
    <w:rPr>
      <w:color w:val="0000FF"/>
      <w:u w:val="single"/>
    </w:rPr>
  </w:style>
  <w:style w:type="character" w:customStyle="1" w:styleId="af4">
    <w:name w:val="已访问的超链接"/>
    <w:rPr>
      <w:color w:val="800080"/>
      <w:u w:val="single"/>
    </w:rPr>
  </w:style>
  <w:style w:type="paragraph" w:customStyle="1" w:styleId="af5">
    <w:name w:val="正文（英文）"/>
    <w:basedOn w:val="a8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pPr>
      <w:numPr>
        <w:numId w:val="2"/>
      </w:numPr>
      <w:spacing w:afterLines="0" w:after="0"/>
    </w:pPr>
  </w:style>
  <w:style w:type="paragraph" w:customStyle="1" w:styleId="af6">
    <w:name w:val="表格首行"/>
    <w:basedOn w:val="a7"/>
    <w:pPr>
      <w:spacing w:afterLines="0" w:after="0" w:line="240" w:lineRule="auto"/>
      <w:jc w:val="center"/>
    </w:pPr>
    <w:rPr>
      <w:rFonts w:ascii="宋体" w:hAnsi="宋体"/>
    </w:rPr>
  </w:style>
  <w:style w:type="paragraph" w:styleId="21">
    <w:name w:val="List Bullet 2"/>
    <w:basedOn w:val="a7"/>
    <w:pPr>
      <w:numPr>
        <w:numId w:val="12"/>
      </w:numPr>
      <w:spacing w:afterLines="0" w:after="0"/>
      <w:ind w:left="1122" w:hanging="374"/>
    </w:pPr>
  </w:style>
  <w:style w:type="paragraph" w:styleId="3">
    <w:name w:val="List Bullet 3"/>
    <w:basedOn w:val="a7"/>
    <w:pPr>
      <w:numPr>
        <w:numId w:val="6"/>
      </w:numPr>
      <w:spacing w:afterLines="0" w:after="0"/>
    </w:pPr>
  </w:style>
  <w:style w:type="paragraph" w:styleId="af7">
    <w:name w:val="No Spacing"/>
    <w:uiPriority w:val="1"/>
    <w:qFormat/>
    <w:rsid w:val="007F466D"/>
    <w:pPr>
      <w:widowControl w:val="0"/>
      <w:spacing w:afterLines="50"/>
      <w:jc w:val="both"/>
    </w:pPr>
    <w:rPr>
      <w:kern w:val="2"/>
      <w:sz w:val="21"/>
      <w:szCs w:val="24"/>
    </w:rPr>
  </w:style>
  <w:style w:type="paragraph" w:customStyle="1" w:styleId="af8">
    <w:name w:val="应答正文"/>
    <w:basedOn w:val="a7"/>
    <w:rsid w:val="00C77373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  <w:ind w:firstLineChars="200" w:firstLine="420"/>
    </w:pPr>
  </w:style>
  <w:style w:type="paragraph" w:customStyle="1" w:styleId="a2">
    <w:name w:val="表格表头"/>
    <w:basedOn w:val="a7"/>
    <w:next w:val="a8"/>
    <w:pPr>
      <w:numPr>
        <w:numId w:val="7"/>
      </w:numPr>
      <w:spacing w:afterLines="0" w:after="0" w:line="240" w:lineRule="auto"/>
      <w:jc w:val="center"/>
    </w:pPr>
  </w:style>
  <w:style w:type="paragraph" w:customStyle="1" w:styleId="af9">
    <w:name w:val="表格正文"/>
    <w:basedOn w:val="a7"/>
    <w:pPr>
      <w:snapToGrid w:val="0"/>
      <w:spacing w:afterLines="0" w:after="0" w:line="300" w:lineRule="auto"/>
    </w:pPr>
  </w:style>
  <w:style w:type="paragraph" w:customStyle="1" w:styleId="a5">
    <w:name w:val="表格项目符号"/>
    <w:basedOn w:val="a0"/>
    <w:pPr>
      <w:numPr>
        <w:numId w:val="8"/>
      </w:numPr>
      <w:tabs>
        <w:tab w:val="clear" w:pos="360"/>
        <w:tab w:val="left" w:pos="249"/>
      </w:tabs>
      <w:snapToGrid w:val="0"/>
      <w:spacing w:line="300" w:lineRule="auto"/>
      <w:ind w:left="249" w:hanging="249"/>
    </w:pPr>
  </w:style>
  <w:style w:type="paragraph" w:customStyle="1" w:styleId="a4">
    <w:name w:val="表格标注"/>
    <w:basedOn w:val="a7"/>
    <w:rsid w:val="004A379E"/>
    <w:pPr>
      <w:numPr>
        <w:numId w:val="9"/>
      </w:numPr>
      <w:spacing w:afterLines="0" w:after="0"/>
    </w:pPr>
  </w:style>
  <w:style w:type="paragraph" w:customStyle="1" w:styleId="2">
    <w:name w:val="表格项目符号 2"/>
    <w:basedOn w:val="21"/>
    <w:pPr>
      <w:numPr>
        <w:numId w:val="5"/>
      </w:numPr>
      <w:snapToGrid w:val="0"/>
      <w:spacing w:line="300" w:lineRule="auto"/>
      <w:ind w:left="623" w:hanging="374"/>
    </w:pPr>
  </w:style>
  <w:style w:type="paragraph" w:customStyle="1" w:styleId="a3">
    <w:name w:val="附图标题"/>
    <w:basedOn w:val="afa"/>
    <w:next w:val="a8"/>
    <w:pPr>
      <w:keepNext w:val="0"/>
      <w:numPr>
        <w:numId w:val="11"/>
      </w:numPr>
      <w:spacing w:afterLines="100" w:after="100"/>
    </w:pPr>
    <w:rPr>
      <w:rFonts w:ascii="Arial" w:eastAsia="黑体" w:hAnsi="Arial"/>
      <w:b/>
      <w:sz w:val="18"/>
    </w:rPr>
  </w:style>
  <w:style w:type="paragraph" w:customStyle="1" w:styleId="afa">
    <w:name w:val="附图居中"/>
    <w:basedOn w:val="a7"/>
    <w:next w:val="a3"/>
    <w:pPr>
      <w:keepNext/>
      <w:spacing w:afterLines="0" w:after="0" w:line="240" w:lineRule="auto"/>
      <w:jc w:val="center"/>
    </w:pPr>
  </w:style>
  <w:style w:type="paragraph" w:customStyle="1" w:styleId="a1">
    <w:name w:val="附图标注"/>
    <w:basedOn w:val="a8"/>
    <w:rsid w:val="004A379E"/>
    <w:pPr>
      <w:numPr>
        <w:numId w:val="10"/>
      </w:numPr>
      <w:spacing w:afterLines="0" w:after="0"/>
      <w:ind w:firstLineChars="0" w:firstLine="0"/>
    </w:pPr>
  </w:style>
  <w:style w:type="paragraph" w:customStyle="1" w:styleId="afb">
    <w:name w:val="应答问题"/>
    <w:basedOn w:val="a8"/>
    <w:next w:val="af8"/>
    <w:pPr>
      <w:spacing w:afterLines="0" w:after="0"/>
      <w:ind w:firstLine="200"/>
    </w:pPr>
  </w:style>
  <w:style w:type="paragraph" w:styleId="afc">
    <w:name w:val="table of figures"/>
    <w:basedOn w:val="a7"/>
    <w:next w:val="a7"/>
    <w:semiHidden/>
    <w:pPr>
      <w:spacing w:line="240" w:lineRule="auto"/>
      <w:ind w:leftChars="200" w:left="400" w:hangingChars="200" w:hanging="200"/>
    </w:pPr>
  </w:style>
  <w:style w:type="paragraph" w:styleId="a">
    <w:name w:val="List Number"/>
    <w:basedOn w:val="a7"/>
    <w:pPr>
      <w:numPr>
        <w:numId w:val="4"/>
      </w:numPr>
      <w:spacing w:afterLines="0" w:after="0"/>
    </w:pPr>
  </w:style>
  <w:style w:type="paragraph" w:customStyle="1" w:styleId="a6">
    <w:name w:val="小标题"/>
    <w:basedOn w:val="a7"/>
    <w:next w:val="a8"/>
    <w:rsid w:val="004A379E"/>
    <w:pPr>
      <w:numPr>
        <w:numId w:val="13"/>
      </w:numPr>
    </w:pPr>
    <w:rPr>
      <w:b/>
    </w:rPr>
  </w:style>
  <w:style w:type="paragraph" w:customStyle="1" w:styleId="afd">
    <w:name w:val="页眉（横）"/>
    <w:basedOn w:val="ac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e">
    <w:name w:val="页脚（横）"/>
    <w:basedOn w:val="af1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table" w:customStyle="1" w:styleId="aff">
    <w:name w:val="表格样式"/>
    <w:basedOn w:val="aa"/>
    <w:rsid w:val="00B54B4C"/>
    <w:pPr>
      <w:widowControl w:val="0"/>
      <w:spacing w:afterLines="50" w:after="50" w:line="360" w:lineRule="auto"/>
      <w:jc w:val="both"/>
    </w:p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 Paragraph"/>
    <w:basedOn w:val="a7"/>
    <w:uiPriority w:val="34"/>
    <w:qFormat/>
    <w:rsid w:val="00150CE8"/>
    <w:pPr>
      <w:widowControl/>
      <w:spacing w:afterLines="0" w:after="200" w:line="252" w:lineRule="auto"/>
      <w:ind w:left="720"/>
      <w:contextualSpacing/>
      <w:jc w:val="left"/>
    </w:pPr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</w:style>
  <w:style w:type="paragraph" w:styleId="aff1">
    <w:name w:val="Balloon Text"/>
    <w:basedOn w:val="a7"/>
    <w:link w:val="Char"/>
    <w:rsid w:val="002307C6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9"/>
    <w:link w:val="aff1"/>
    <w:rsid w:val="002307C6"/>
    <w:rPr>
      <w:kern w:val="2"/>
      <w:sz w:val="18"/>
      <w:szCs w:val="18"/>
    </w:rPr>
  </w:style>
  <w:style w:type="paragraph" w:styleId="HTML">
    <w:name w:val="HTML Preformatted"/>
    <w:basedOn w:val="a7"/>
    <w:link w:val="HTMLChar"/>
    <w:uiPriority w:val="99"/>
    <w:unhideWhenUsed/>
    <w:rsid w:val="00D04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9"/>
    <w:link w:val="HTML"/>
    <w:uiPriority w:val="99"/>
    <w:rsid w:val="00D04D1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4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37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ltra_doc_dev\Company\&#25991;&#26723;&#35268;&#33539;\&#27169;&#26495;\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6FBDA-3E64-47DB-B9C1-A54B2997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</Template>
  <TotalTime>350</TotalTime>
  <Pages>8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Links>
    <vt:vector size="90" baseType="variant">
      <vt:variant>
        <vt:i4>1441845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_Toc415144056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_Toc415144055</vt:lpwstr>
      </vt:variant>
      <vt:variant>
        <vt:i4>1441845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_Toc415144054</vt:lpwstr>
      </vt:variant>
      <vt:variant>
        <vt:i4>1441845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_Toc415144053</vt:lpwstr>
      </vt:variant>
      <vt:variant>
        <vt:i4>1441845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_Toc415144052</vt:lpwstr>
      </vt:variant>
      <vt:variant>
        <vt:i4>1441845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_Toc415144051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_Toc415144050</vt:lpwstr>
      </vt:variant>
      <vt:variant>
        <vt:i4>1507381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_Toc415144049</vt:lpwstr>
      </vt:variant>
      <vt:variant>
        <vt:i4>1507381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_Toc415144048</vt:lpwstr>
      </vt:variant>
      <vt:variant>
        <vt:i4>1507381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_Toc415144047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_Toc415144046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_Toc415144045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_Toc415144044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_Toc415144043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_Toc415144042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&lt;事业部&gt;&lt;研发团队&gt;</dc:title>
  <dc:subject>补丁安装手册</dc:subject>
  <dc:creator>艾客</dc:creator>
  <cp:keywords/>
  <cp:lastModifiedBy>yangpengfei</cp:lastModifiedBy>
  <cp:revision>316</cp:revision>
  <cp:lastPrinted>2011-10-13T02:30:00Z</cp:lastPrinted>
  <dcterms:created xsi:type="dcterms:W3CDTF">2015-03-30T02:00:00Z</dcterms:created>
  <dcterms:modified xsi:type="dcterms:W3CDTF">2015-07-03T07:44:00Z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Name">
    <vt:lpwstr>&lt;产品名称&gt;_&lt;b.s.p&gt;_补丁安装手册</vt:lpwstr>
  </property>
  <property fmtid="{D5CDD505-2E9C-101B-9397-08002B2CF9AE}" pid="3" name="project full name">
    <vt:lpwstr>&lt;产品名称&gt;_&lt;b.s.p&gt;</vt:lpwstr>
  </property>
  <property fmtid="{D5CDD505-2E9C-101B-9397-08002B2CF9AE}" pid="4" name="Proposal short Name">
    <vt:lpwstr>补丁安装手册</vt:lpwstr>
  </property>
</Properties>
</file>